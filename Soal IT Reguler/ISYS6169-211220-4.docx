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31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260"/>
        <w:gridCol w:w="1170"/>
        <w:gridCol w:w="2519"/>
        <w:gridCol w:w="1797"/>
        <w:gridCol w:w="1625"/>
        <w:gridCol w:w="2209"/>
      </w:tblGrid>
      <w:tr w:rsidR="00B659E0" w14:paraId="1B98CA0E" w14:textId="77777777" w:rsidTr="00F848E1">
        <w:trPr>
          <w:cantSplit/>
          <w:trHeight w:val="408"/>
        </w:trPr>
        <w:tc>
          <w:tcPr>
            <w:tcW w:w="4999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28BEE2" w14:textId="77777777" w:rsidR="00B659E0" w:rsidRPr="0090795F" w:rsidRDefault="00B659E0" w:rsidP="00F848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>Ujian Akhir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lang w:val="id-ID"/>
              </w:rPr>
              <w:t xml:space="preserve">Praktikum </w:t>
            </w:r>
            <w:r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  <w:b/>
                <w:lang w:val="id-ID"/>
              </w:rPr>
              <w:t xml:space="preserve">Semester </w:t>
            </w:r>
            <w:proofErr w:type="spellStart"/>
            <w:r>
              <w:rPr>
                <w:rFonts w:ascii="Arial" w:hAnsi="Arial" w:cs="Arial"/>
                <w:b/>
              </w:rPr>
              <w:t>Ganjil</w:t>
            </w:r>
            <w:proofErr w:type="spellEnd"/>
            <w:r>
              <w:rPr>
                <w:rFonts w:ascii="Arial" w:hAnsi="Arial" w:cs="Arial"/>
                <w:b/>
              </w:rPr>
              <w:t xml:space="preserve"> 2020</w:t>
            </w:r>
            <w:r>
              <w:rPr>
                <w:rFonts w:ascii="Arial" w:hAnsi="Arial" w:cs="Arial"/>
                <w:b/>
                <w:lang w:val="id-ID"/>
              </w:rPr>
              <w:t>/</w:t>
            </w:r>
            <w:r>
              <w:rPr>
                <w:rFonts w:ascii="Arial" w:hAnsi="Arial" w:cs="Arial"/>
                <w:b/>
              </w:rPr>
              <w:t>2021</w:t>
            </w:r>
          </w:p>
          <w:p w14:paraId="592FD8B0" w14:textId="77777777" w:rsidR="00B659E0" w:rsidRPr="0090795F" w:rsidRDefault="00B659E0" w:rsidP="00F848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Practicum Final Exam</w:t>
            </w:r>
            <w:r>
              <w:rPr>
                <w:rFonts w:ascii="Arial" w:hAnsi="Arial" w:cs="Arial"/>
                <w:i/>
                <w:sz w:val="16"/>
              </w:rPr>
              <w:t xml:space="preserve"> –Odd 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6"/>
              </w:rPr>
              <w:t>2020</w:t>
            </w:r>
            <w:r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>
              <w:rPr>
                <w:rFonts w:ascii="Arial" w:hAnsi="Arial" w:cs="Arial"/>
                <w:i/>
                <w:sz w:val="16"/>
              </w:rPr>
              <w:t>2021</w:t>
            </w:r>
          </w:p>
        </w:tc>
      </w:tr>
      <w:tr w:rsidR="00B659E0" w14:paraId="09F55BED" w14:textId="77777777" w:rsidTr="00F848E1">
        <w:trPr>
          <w:cantSplit/>
          <w:trHeight w:val="512"/>
        </w:trPr>
        <w:tc>
          <w:tcPr>
            <w:tcW w:w="1114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F8C4710" w14:textId="77777777" w:rsidR="00B659E0" w:rsidRDefault="00B659E0" w:rsidP="00F848E1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Matakuliah</w:t>
            </w:r>
          </w:p>
          <w:p w14:paraId="538F11B2" w14:textId="77777777" w:rsidR="00B659E0" w:rsidRDefault="00B659E0" w:rsidP="00F848E1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Subject</w:t>
            </w:r>
          </w:p>
        </w:tc>
        <w:tc>
          <w:tcPr>
            <w:tcW w:w="28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2A6AE2F" w14:textId="63547FA2" w:rsidR="00B659E0" w:rsidRDefault="00B659E0" w:rsidP="00F848E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ISYS6169 – Database Systems</w:t>
            </w:r>
          </w:p>
        </w:tc>
        <w:tc>
          <w:tcPr>
            <w:tcW w:w="1053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F7516B8" w14:textId="77777777" w:rsidR="00B659E0" w:rsidRDefault="00B659E0" w:rsidP="00F848E1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ECC703A" wp14:editId="33FA5596">
                  <wp:extent cx="1371600" cy="991235"/>
                  <wp:effectExtent l="0" t="0" r="0" b="0"/>
                  <wp:docPr id="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1775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9E0" w14:paraId="08EADDC9" w14:textId="77777777" w:rsidTr="00F848E1">
        <w:trPr>
          <w:cantSplit/>
          <w:trHeight w:val="576"/>
        </w:trPr>
        <w:tc>
          <w:tcPr>
            <w:tcW w:w="432" w:type="pct"/>
            <w:vMerge w:val="restart"/>
            <w:tcBorders>
              <w:top w:val="single" w:sz="4" w:space="0" w:color="auto"/>
              <w:left w:val="double" w:sz="4" w:space="0" w:color="auto"/>
              <w:right w:val="nil"/>
            </w:tcBorders>
            <w:vAlign w:val="center"/>
          </w:tcPr>
          <w:p w14:paraId="24D446BA" w14:textId="77777777" w:rsidR="00B659E0" w:rsidRDefault="00B659E0" w:rsidP="00F848E1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Kelas</w:t>
            </w:r>
          </w:p>
          <w:p w14:paraId="7EAA06D0" w14:textId="77777777" w:rsidR="00B659E0" w:rsidRDefault="00B659E0" w:rsidP="00F848E1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Class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BD45112" w14:textId="77777777" w:rsidR="00B659E0" w:rsidRPr="00DA7A95" w:rsidRDefault="00B659E0" w:rsidP="00F848E1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759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B3714F3" w14:textId="3F839C31" w:rsidR="00B659E0" w:rsidRPr="00DA7A95" w:rsidRDefault="00B659E0" w:rsidP="00F848E1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B659E0">
              <w:rPr>
                <w:rFonts w:ascii="Arial" w:hAnsi="Arial" w:cs="Arial"/>
                <w:b/>
                <w:sz w:val="18"/>
                <w:szCs w:val="18"/>
                <w:lang w:val="id-ID"/>
              </w:rPr>
              <w:t>BB01 / BE01 / BC01 / BD01 / BA01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2BA052" w14:textId="77777777" w:rsidR="00B659E0" w:rsidRDefault="00B659E0" w:rsidP="00F848E1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Tanggal Mulai</w:t>
            </w:r>
          </w:p>
          <w:p w14:paraId="23B22EF3" w14:textId="77777777" w:rsidR="00B659E0" w:rsidRDefault="00B659E0" w:rsidP="00F848E1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Start Date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5BFECDC" w14:textId="42C31F19" w:rsidR="00B659E0" w:rsidRDefault="00B659E0" w:rsidP="00F848E1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: 21 December 2020</w:t>
            </w:r>
          </w:p>
        </w:tc>
        <w:tc>
          <w:tcPr>
            <w:tcW w:w="1053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2EEE5976" w14:textId="77777777" w:rsidR="00B659E0" w:rsidRDefault="00B659E0" w:rsidP="00F848E1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B659E0" w14:paraId="3A613AF2" w14:textId="77777777" w:rsidTr="00F848E1">
        <w:trPr>
          <w:cantSplit/>
          <w:trHeight w:val="576"/>
        </w:trPr>
        <w:tc>
          <w:tcPr>
            <w:tcW w:w="432" w:type="pct"/>
            <w:vMerge/>
            <w:tcBorders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54B1A4C" w14:textId="77777777" w:rsidR="00B659E0" w:rsidRDefault="00B659E0" w:rsidP="00F848E1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4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3CAAE1" w14:textId="77777777" w:rsidR="00B659E0" w:rsidRPr="00DA7A95" w:rsidRDefault="00B659E0" w:rsidP="00F848E1">
            <w:pPr>
              <w:pStyle w:val="Header"/>
              <w:tabs>
                <w:tab w:val="clear" w:pos="4320"/>
                <w:tab w:val="left" w:pos="1980"/>
              </w:tabs>
              <w:ind w:left="-119" w:right="-22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759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744857" w14:textId="77777777" w:rsidR="00B659E0" w:rsidRPr="00DA7A95" w:rsidRDefault="00B659E0" w:rsidP="00F848E1">
            <w:pPr>
              <w:pStyle w:val="Header"/>
              <w:tabs>
                <w:tab w:val="clear" w:pos="4320"/>
                <w:tab w:val="left" w:pos="1980"/>
              </w:tabs>
              <w:ind w:left="-20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707F9D5" w14:textId="77777777" w:rsidR="00B659E0" w:rsidRDefault="00B659E0" w:rsidP="00F848E1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Waktu Mulai</w:t>
            </w:r>
          </w:p>
          <w:p w14:paraId="0808647B" w14:textId="77777777" w:rsidR="00B659E0" w:rsidRDefault="00B659E0" w:rsidP="00F848E1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Start Time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5037F27" w14:textId="46AEA4C9" w:rsidR="00B659E0" w:rsidRPr="00AF3F0A" w:rsidRDefault="00B659E0" w:rsidP="00F848E1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F444C7">
              <w:rPr>
                <w:rFonts w:ascii="Arial" w:hAnsi="Arial" w:cs="Arial"/>
                <w:b/>
                <w:sz w:val="18"/>
              </w:rPr>
              <w:t>13.20</w:t>
            </w:r>
          </w:p>
        </w:tc>
        <w:tc>
          <w:tcPr>
            <w:tcW w:w="1053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231C50C" w14:textId="77777777" w:rsidR="00B659E0" w:rsidRDefault="00B659E0" w:rsidP="00F848E1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B659E0" w14:paraId="1BAB358A" w14:textId="77777777" w:rsidTr="00F848E1">
        <w:trPr>
          <w:cantSplit/>
          <w:trHeight w:val="576"/>
        </w:trPr>
        <w:tc>
          <w:tcPr>
            <w:tcW w:w="432" w:type="pct"/>
            <w:vMerge w:val="restart"/>
            <w:tcBorders>
              <w:top w:val="single" w:sz="4" w:space="0" w:color="auto"/>
              <w:left w:val="double" w:sz="4" w:space="0" w:color="auto"/>
              <w:right w:val="nil"/>
            </w:tcBorders>
            <w:vAlign w:val="center"/>
          </w:tcPr>
          <w:p w14:paraId="3F1F2ABC" w14:textId="77777777" w:rsidR="00B659E0" w:rsidRDefault="00B659E0" w:rsidP="00F848E1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Dosen</w:t>
            </w:r>
          </w:p>
          <w:p w14:paraId="29B73974" w14:textId="77777777" w:rsidR="00B659E0" w:rsidRDefault="00B659E0" w:rsidP="00F848E1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523D1BB" w14:textId="77777777" w:rsidR="00B659E0" w:rsidRPr="00DA7A95" w:rsidRDefault="00B659E0" w:rsidP="00F848E1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1759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9ECC22E" w14:textId="77777777" w:rsidR="00B659E0" w:rsidRPr="00B659E0" w:rsidRDefault="00B659E0" w:rsidP="00B659E0">
            <w:pPr>
              <w:pStyle w:val="Header"/>
              <w:tabs>
                <w:tab w:val="left" w:pos="1980"/>
              </w:tabs>
              <w:ind w:left="-123"/>
              <w:rPr>
                <w:rFonts w:ascii="Arial" w:hAnsi="Arial" w:cs="Arial"/>
                <w:b/>
                <w:sz w:val="18"/>
                <w:lang w:val="id-ID"/>
              </w:rPr>
            </w:pPr>
            <w:r w:rsidRPr="00B659E0">
              <w:rPr>
                <w:rFonts w:ascii="Arial" w:hAnsi="Arial" w:cs="Arial"/>
                <w:b/>
                <w:sz w:val="18"/>
                <w:lang w:val="id-ID"/>
              </w:rPr>
              <w:t>D1521 - Indrajani, S.Kom., M.M.</w:t>
            </w:r>
          </w:p>
          <w:p w14:paraId="6AE2340D" w14:textId="77777777" w:rsidR="00B659E0" w:rsidRPr="00B659E0" w:rsidRDefault="00B659E0" w:rsidP="00B659E0">
            <w:pPr>
              <w:pStyle w:val="Header"/>
              <w:tabs>
                <w:tab w:val="left" w:pos="1980"/>
              </w:tabs>
              <w:ind w:left="-123"/>
              <w:rPr>
                <w:rFonts w:ascii="Arial" w:hAnsi="Arial" w:cs="Arial"/>
                <w:b/>
                <w:sz w:val="18"/>
                <w:lang w:val="id-ID"/>
              </w:rPr>
            </w:pPr>
            <w:r w:rsidRPr="00B659E0">
              <w:rPr>
                <w:rFonts w:ascii="Arial" w:hAnsi="Arial" w:cs="Arial"/>
                <w:b/>
                <w:sz w:val="18"/>
                <w:lang w:val="id-ID"/>
              </w:rPr>
              <w:t>D1972 - Dr. Diyurman Gea, S.Kom., M.M.</w:t>
            </w:r>
          </w:p>
          <w:p w14:paraId="02F3D2A8" w14:textId="77777777" w:rsidR="00B659E0" w:rsidRPr="00B659E0" w:rsidRDefault="00B659E0" w:rsidP="00B659E0">
            <w:pPr>
              <w:pStyle w:val="Header"/>
              <w:tabs>
                <w:tab w:val="left" w:pos="1980"/>
              </w:tabs>
              <w:ind w:left="-123"/>
              <w:rPr>
                <w:rFonts w:ascii="Arial" w:hAnsi="Arial" w:cs="Arial"/>
                <w:b/>
                <w:sz w:val="18"/>
                <w:lang w:val="id-ID"/>
              </w:rPr>
            </w:pPr>
            <w:r w:rsidRPr="00B659E0">
              <w:rPr>
                <w:rFonts w:ascii="Arial" w:hAnsi="Arial" w:cs="Arial"/>
                <w:b/>
                <w:sz w:val="18"/>
                <w:lang w:val="id-ID"/>
              </w:rPr>
              <w:t>D5295 - Lay Christian, S.Kom., M.MSI</w:t>
            </w:r>
          </w:p>
          <w:p w14:paraId="5EE53B4A" w14:textId="77777777" w:rsidR="00B659E0" w:rsidRPr="00B659E0" w:rsidRDefault="00B659E0" w:rsidP="00B659E0">
            <w:pPr>
              <w:pStyle w:val="Header"/>
              <w:tabs>
                <w:tab w:val="left" w:pos="1980"/>
              </w:tabs>
              <w:ind w:left="-123"/>
              <w:rPr>
                <w:rFonts w:ascii="Arial" w:hAnsi="Arial" w:cs="Arial"/>
                <w:b/>
                <w:sz w:val="18"/>
                <w:lang w:val="id-ID"/>
              </w:rPr>
            </w:pPr>
            <w:r w:rsidRPr="00B659E0">
              <w:rPr>
                <w:rFonts w:ascii="Arial" w:hAnsi="Arial" w:cs="Arial"/>
                <w:b/>
                <w:sz w:val="18"/>
                <w:lang w:val="id-ID"/>
              </w:rPr>
              <w:t>D5385 - Fifilia, S.Kom., M.MSI</w:t>
            </w:r>
          </w:p>
          <w:p w14:paraId="7A31F4C8" w14:textId="1B2071EF" w:rsidR="00B659E0" w:rsidRPr="00046FCF" w:rsidRDefault="00B659E0" w:rsidP="00B659E0">
            <w:pPr>
              <w:pStyle w:val="Header"/>
              <w:tabs>
                <w:tab w:val="clear" w:pos="4320"/>
                <w:tab w:val="left" w:pos="1980"/>
              </w:tabs>
              <w:ind w:left="-123"/>
              <w:rPr>
                <w:rFonts w:ascii="Arial" w:hAnsi="Arial" w:cs="Arial"/>
                <w:b/>
                <w:sz w:val="18"/>
                <w:lang w:val="id-ID"/>
              </w:rPr>
            </w:pPr>
            <w:r w:rsidRPr="00B659E0">
              <w:rPr>
                <w:rFonts w:ascii="Arial" w:hAnsi="Arial" w:cs="Arial"/>
                <w:b/>
                <w:sz w:val="18"/>
                <w:lang w:val="id-ID"/>
              </w:rPr>
              <w:t>D5386 - Edi Purnomo Putra, S.Kom., M.MSI</w:t>
            </w:r>
          </w:p>
          <w:p w14:paraId="37BA43E5" w14:textId="370BDADE" w:rsidR="00B659E0" w:rsidRPr="00046FCF" w:rsidRDefault="00B659E0" w:rsidP="00F848E1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FCB8181" w14:textId="77777777" w:rsidR="00B659E0" w:rsidRDefault="00B659E0" w:rsidP="00F848E1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Tanggal Selesai</w:t>
            </w:r>
          </w:p>
          <w:p w14:paraId="3D341F7C" w14:textId="77777777" w:rsidR="00B659E0" w:rsidRDefault="00B659E0" w:rsidP="00F848E1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End Date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13A8A800" w14:textId="615A2A29" w:rsidR="00B659E0" w:rsidRDefault="00B659E0" w:rsidP="00F848E1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F444C7">
              <w:rPr>
                <w:rFonts w:ascii="Arial" w:hAnsi="Arial" w:cs="Arial"/>
                <w:b/>
                <w:sz w:val="18"/>
              </w:rPr>
              <w:t>21 December 2020</w:t>
            </w:r>
          </w:p>
        </w:tc>
        <w:tc>
          <w:tcPr>
            <w:tcW w:w="1053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4841B435" w14:textId="77777777" w:rsidR="00B659E0" w:rsidRDefault="00B659E0" w:rsidP="00F848E1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B659E0" w14:paraId="3D07FD98" w14:textId="77777777" w:rsidTr="00F848E1">
        <w:trPr>
          <w:cantSplit/>
          <w:trHeight w:val="576"/>
        </w:trPr>
        <w:tc>
          <w:tcPr>
            <w:tcW w:w="432" w:type="pct"/>
            <w:vMerge/>
            <w:tcBorders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1231B246" w14:textId="77777777" w:rsidR="00B659E0" w:rsidRDefault="00B659E0" w:rsidP="00F848E1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1790D151" w14:textId="77777777" w:rsidR="00B659E0" w:rsidRDefault="00B659E0" w:rsidP="00F848E1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1759" w:type="pct"/>
            <w:gridSpan w:val="2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29BAD882" w14:textId="77777777" w:rsidR="00B659E0" w:rsidRPr="00D843FE" w:rsidRDefault="00B659E0" w:rsidP="00F848E1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010C308" w14:textId="77777777" w:rsidR="00B659E0" w:rsidRDefault="00B659E0" w:rsidP="00F848E1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Waktu Selesai</w:t>
            </w:r>
          </w:p>
          <w:p w14:paraId="1E16A82E" w14:textId="77777777" w:rsidR="00B659E0" w:rsidRDefault="00B659E0" w:rsidP="00F848E1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End Time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63EAEDF" w14:textId="1A6727E2" w:rsidR="00B659E0" w:rsidRPr="001F3F61" w:rsidRDefault="00B659E0" w:rsidP="00F848E1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>: 15:20</w:t>
            </w:r>
          </w:p>
        </w:tc>
        <w:tc>
          <w:tcPr>
            <w:tcW w:w="1053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DC79767" w14:textId="77777777" w:rsidR="00B659E0" w:rsidRDefault="00B659E0" w:rsidP="00F848E1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76988C61" w14:textId="77777777" w:rsidR="00B659E0" w:rsidRPr="00D04099" w:rsidRDefault="00B659E0" w:rsidP="00B659E0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554E4F1C" w14:textId="77777777" w:rsidR="00B659E0" w:rsidRDefault="00B659E0" w:rsidP="00B659E0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383DD856" w14:textId="77777777" w:rsidR="00B659E0" w:rsidRDefault="00B659E0" w:rsidP="00B659E0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37A13C0D" w14:textId="77777777" w:rsidR="00B659E0" w:rsidRDefault="00B659E0" w:rsidP="00B659E0">
      <w:pPr>
        <w:numPr>
          <w:ilvl w:val="0"/>
          <w:numId w:val="3"/>
        </w:numPr>
        <w:tabs>
          <w:tab w:val="center" w:pos="0"/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>dan/</w:t>
      </w:r>
      <w:proofErr w:type="spellStart"/>
      <w:r>
        <w:rPr>
          <w:lang w:val="en-ID" w:eastAsia="x-none"/>
        </w:rPr>
        <w:t>atau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bekerja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sama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>dengan peserta ujian lainnya</w:t>
      </w:r>
    </w:p>
    <w:p w14:paraId="3F898C46" w14:textId="77777777" w:rsidR="00B659E0" w:rsidRDefault="00B659E0" w:rsidP="00B659E0">
      <w:pPr>
        <w:tabs>
          <w:tab w:val="center" w:pos="0"/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1AD73332" w14:textId="031D9DF5" w:rsidR="00B659E0" w:rsidRPr="00D64B67" w:rsidRDefault="003C70DE" w:rsidP="00B659E0">
      <w:pPr>
        <w:numPr>
          <w:ilvl w:val="0"/>
          <w:numId w:val="3"/>
        </w:numPr>
        <w:tabs>
          <w:tab w:val="center" w:pos="0"/>
          <w:tab w:val="right" w:pos="8640"/>
        </w:tabs>
        <w:ind w:right="212"/>
        <w:jc w:val="both"/>
        <w:rPr>
          <w:b/>
          <w:bCs/>
          <w:lang w:val="id-ID" w:eastAsia="x-none"/>
        </w:rPr>
      </w:pPr>
      <w:r w:rsidRPr="003C70DE">
        <w:rPr>
          <w:lang w:val="id-ID" w:eastAsia="x-none"/>
        </w:rPr>
        <w:t xml:space="preserve">Mahasiswa tidak diperbolehkan untuk membuka dan menyalin dari </w:t>
      </w:r>
      <w:r w:rsidRPr="003C70DE">
        <w:rPr>
          <w:b/>
          <w:bCs/>
          <w:lang w:val="id-ID" w:eastAsia="x-none"/>
        </w:rPr>
        <w:t>BUKU</w:t>
      </w:r>
      <w:r w:rsidRPr="003C70DE">
        <w:rPr>
          <w:lang w:val="id-ID" w:eastAsia="x-none"/>
        </w:rPr>
        <w:t xml:space="preserve"> atau </w:t>
      </w:r>
      <w:r w:rsidRPr="003C70DE">
        <w:rPr>
          <w:b/>
          <w:bCs/>
          <w:lang w:val="id-ID" w:eastAsia="x-none"/>
        </w:rPr>
        <w:t>CATATAN</w:t>
      </w:r>
      <w:r w:rsidRPr="003C70DE">
        <w:rPr>
          <w:lang w:val="id-ID" w:eastAsia="x-none"/>
        </w:rPr>
        <w:t xml:space="preserve">, </w:t>
      </w:r>
      <w:r w:rsidRPr="003C70DE">
        <w:rPr>
          <w:b/>
          <w:bCs/>
          <w:lang w:val="id-ID" w:eastAsia="x-none"/>
        </w:rPr>
        <w:t>VIDEO</w:t>
      </w:r>
      <w:r w:rsidRPr="003C70DE">
        <w:rPr>
          <w:lang w:val="id-ID" w:eastAsia="x-none"/>
        </w:rPr>
        <w:t xml:space="preserve"> dari pengajar (recording kelas, VBL, Youtube, dsb) dan </w:t>
      </w:r>
      <w:r w:rsidRPr="003C70DE">
        <w:rPr>
          <w:b/>
          <w:bCs/>
          <w:lang w:val="id-ID" w:eastAsia="x-none"/>
        </w:rPr>
        <w:t>REFERENSI</w:t>
      </w:r>
      <w:r w:rsidRPr="003C70DE">
        <w:rPr>
          <w:lang w:val="id-ID" w:eastAsia="x-none"/>
        </w:rPr>
        <w:t xml:space="preserve"> lainnya</w:t>
      </w:r>
    </w:p>
    <w:p w14:paraId="4CD3CFDE" w14:textId="1ACB106F" w:rsidR="00B659E0" w:rsidRPr="00B37A53" w:rsidRDefault="00FD2EB5" w:rsidP="00B659E0">
      <w:pPr>
        <w:tabs>
          <w:tab w:val="center" w:pos="0"/>
          <w:tab w:val="right" w:pos="8640"/>
        </w:tabs>
        <w:spacing w:line="276" w:lineRule="auto"/>
        <w:ind w:left="340" w:right="212"/>
        <w:jc w:val="both"/>
        <w:rPr>
          <w:lang w:val="en-ID" w:eastAsia="x-none"/>
        </w:rPr>
      </w:pPr>
      <w:r w:rsidRPr="00FD2EB5">
        <w:rPr>
          <w:bCs/>
          <w:i/>
          <w:sz w:val="20"/>
          <w:szCs w:val="20"/>
          <w:lang w:val="id-ID" w:eastAsia="x-none"/>
        </w:rPr>
        <w:t>Student isn't allowed to open and copy from any resources such as notes, videos (class recording, VBL, Youtube, etc) and other references</w:t>
      </w:r>
    </w:p>
    <w:p w14:paraId="74DA5528" w14:textId="4965D8DD" w:rsidR="00B659E0" w:rsidRDefault="00FD2EB5" w:rsidP="00B659E0">
      <w:pPr>
        <w:numPr>
          <w:ilvl w:val="0"/>
          <w:numId w:val="3"/>
        </w:numPr>
        <w:tabs>
          <w:tab w:val="center" w:pos="0"/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 w:rsidRPr="00FD2EB5">
        <w:rPr>
          <w:lang w:val="id-ID" w:eastAsia="x-none"/>
        </w:rPr>
        <w:t>Mahasiswa tidak diperbolehkan membuka dan menyalin jawaban dari internet (google, stackoverflow, dsb)</w:t>
      </w:r>
    </w:p>
    <w:p w14:paraId="7701D3BE" w14:textId="17629316" w:rsidR="00B659E0" w:rsidRDefault="00FD2EB5" w:rsidP="00B659E0">
      <w:pPr>
        <w:tabs>
          <w:tab w:val="center" w:pos="0"/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 w:rsidRPr="00FD2EB5">
        <w:rPr>
          <w:i/>
          <w:sz w:val="20"/>
          <w:szCs w:val="20"/>
          <w:lang w:val="id-ID" w:eastAsia="x-none"/>
        </w:rPr>
        <w:t>Student isn't allowed to open and copy answer from the internet (google, stackoverflow, etc)</w:t>
      </w:r>
    </w:p>
    <w:p w14:paraId="1C2515BD" w14:textId="77777777" w:rsidR="00B659E0" w:rsidRDefault="00B659E0" w:rsidP="00B659E0">
      <w:pPr>
        <w:numPr>
          <w:ilvl w:val="0"/>
          <w:numId w:val="3"/>
        </w:numPr>
        <w:tabs>
          <w:tab w:val="center" w:pos="0"/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55BFB4EC" w14:textId="77777777" w:rsidR="00B659E0" w:rsidRPr="0021077F" w:rsidRDefault="00B659E0" w:rsidP="00B659E0">
      <w:pPr>
        <w:tabs>
          <w:tab w:val="center" w:pos="0"/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368CA397" w14:textId="77777777" w:rsidR="00B659E0" w:rsidRPr="0021077F" w:rsidRDefault="00B659E0" w:rsidP="00B659E0">
      <w:pPr>
        <w:numPr>
          <w:ilvl w:val="0"/>
          <w:numId w:val="3"/>
        </w:numPr>
        <w:tabs>
          <w:tab w:val="center" w:pos="0"/>
          <w:tab w:val="right" w:pos="8640"/>
        </w:tabs>
        <w:spacing w:line="276" w:lineRule="auto"/>
        <w:ind w:right="32"/>
        <w:jc w:val="both"/>
        <w:rPr>
          <w:lang w:val="id-ID" w:eastAsia="x-none"/>
        </w:rPr>
      </w:pPr>
      <w:proofErr w:type="spellStart"/>
      <w:r w:rsidRPr="0021077F">
        <w:rPr>
          <w:lang w:val="en-ID" w:eastAsia="x-none"/>
        </w:rPr>
        <w:t>Kumpulkan</w:t>
      </w:r>
      <w:proofErr w:type="spellEnd"/>
      <w:r w:rsidRPr="0021077F">
        <w:rPr>
          <w:lang w:val="en-ID" w:eastAsia="x-none"/>
        </w:rPr>
        <w:t xml:space="preserve"> </w:t>
      </w:r>
      <w:r w:rsidRPr="0021077F">
        <w:rPr>
          <w:lang w:val="id-ID" w:eastAsia="x-none"/>
        </w:rPr>
        <w:t>jawaban tepat pada waktunya</w:t>
      </w:r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apabila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terlambat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mengumpulkan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maka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jawaban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tidak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dikoreksi</w:t>
      </w:r>
      <w:proofErr w:type="spellEnd"/>
      <w:r>
        <w:rPr>
          <w:lang w:eastAsia="x-none"/>
        </w:rPr>
        <w:t xml:space="preserve"> dan </w:t>
      </w:r>
      <w:proofErr w:type="spellStart"/>
      <w:r>
        <w:rPr>
          <w:lang w:eastAsia="x-none"/>
        </w:rPr>
        <w:t>nilai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mahasiswa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adalah</w:t>
      </w:r>
      <w:proofErr w:type="spellEnd"/>
      <w:r>
        <w:rPr>
          <w:lang w:eastAsia="x-none"/>
        </w:rPr>
        <w:t xml:space="preserve"> 0</w:t>
      </w:r>
    </w:p>
    <w:p w14:paraId="4C6CBA3C" w14:textId="77777777" w:rsidR="00B659E0" w:rsidRPr="00AE0C0C" w:rsidRDefault="00B659E0" w:rsidP="00B659E0">
      <w:pPr>
        <w:tabs>
          <w:tab w:val="center" w:pos="0"/>
          <w:tab w:val="right" w:pos="8640"/>
        </w:tabs>
        <w:spacing w:line="276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02317C99" w14:textId="77777777" w:rsidR="00B659E0" w:rsidRDefault="00B659E0" w:rsidP="00B659E0">
      <w:pPr>
        <w:numPr>
          <w:ilvl w:val="0"/>
          <w:numId w:val="3"/>
        </w:numPr>
        <w:tabs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3F85A32B" w14:textId="77777777" w:rsidR="00B659E0" w:rsidRDefault="00B659E0" w:rsidP="00B659E0">
      <w:pPr>
        <w:tabs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04D17B33" w14:textId="2D381F4C" w:rsidR="00B659E0" w:rsidRDefault="00E05C81" w:rsidP="00B659E0">
      <w:pPr>
        <w:tabs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w:pict w14:anchorId="4E2CF176">
          <v:line id=" 4" o:spid="_x0000_s1029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3pt" to="52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">
            <o:lock v:ext="edit" shapetype="f"/>
          </v:line>
        </w:pict>
      </w:r>
    </w:p>
    <w:p w14:paraId="736FFE15" w14:textId="77777777" w:rsidR="00B659E0" w:rsidRDefault="00B659E0" w:rsidP="00B659E0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</w:p>
    <w:p w14:paraId="2A73726D" w14:textId="77777777" w:rsidR="00B659E0" w:rsidRDefault="00B659E0" w:rsidP="00B659E0">
      <w:pPr>
        <w:rPr>
          <w:lang w:val="id-ID" w:eastAsia="x-none"/>
        </w:rPr>
      </w:pPr>
      <w:r>
        <w:rPr>
          <w:lang w:val="id-ID" w:eastAsia="x-none"/>
        </w:rPr>
        <w:br w:type="page"/>
      </w:r>
    </w:p>
    <w:p w14:paraId="29F990BF" w14:textId="77777777" w:rsidR="00B659E0" w:rsidRDefault="00B659E0" w:rsidP="00B659E0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56875C3A" wp14:editId="21E9F57D">
            <wp:extent cx="4572000" cy="2571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BE5C" w14:textId="77777777" w:rsidR="00B659E0" w:rsidRPr="005611F9" w:rsidRDefault="00B659E0" w:rsidP="00B659E0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</w:p>
    <w:p w14:paraId="26EED31B" w14:textId="77777777" w:rsidR="00783F78" w:rsidRDefault="00783F78" w:rsidP="00783F78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33257AD1" w14:textId="77777777" w:rsidR="00783F78" w:rsidRDefault="00783F78" w:rsidP="00783F78">
      <w:pPr>
        <w:tabs>
          <w:tab w:val="right" w:pos="8640"/>
        </w:tabs>
        <w:spacing w:line="276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3FE56CC2" w14:textId="77777777" w:rsidR="00783F78" w:rsidRDefault="00783F78" w:rsidP="00783F78">
      <w:pPr>
        <w:pStyle w:val="ListParagraph"/>
        <w:numPr>
          <w:ilvl w:val="0"/>
          <w:numId w:val="12"/>
        </w:numPr>
        <w:tabs>
          <w:tab w:val="right" w:pos="8640"/>
        </w:tabs>
        <w:spacing w:line="276" w:lineRule="auto"/>
        <w:ind w:right="212"/>
        <w:jc w:val="both"/>
        <w:rPr>
          <w:lang w:eastAsia="x-none"/>
        </w:rPr>
      </w:pPr>
      <w:r>
        <w:rPr>
          <w:lang w:eastAsia="x-none"/>
        </w:rPr>
        <w:t>SQL Server Management Studio 18.5.1</w:t>
      </w:r>
    </w:p>
    <w:p w14:paraId="5F8A173B" w14:textId="77777777" w:rsidR="00783F78" w:rsidRDefault="00783F78" w:rsidP="00783F78">
      <w:pPr>
        <w:pStyle w:val="ListParagraph"/>
        <w:numPr>
          <w:ilvl w:val="0"/>
          <w:numId w:val="12"/>
        </w:numPr>
        <w:tabs>
          <w:tab w:val="right" w:pos="8640"/>
        </w:tabs>
        <w:spacing w:line="276" w:lineRule="auto"/>
        <w:ind w:right="212"/>
        <w:jc w:val="both"/>
        <w:rPr>
          <w:lang w:eastAsia="x-none"/>
        </w:rPr>
      </w:pPr>
      <w:r>
        <w:rPr>
          <w:lang w:eastAsia="x-none"/>
        </w:rPr>
        <w:t>SQL Server Developer 2019</w:t>
      </w:r>
    </w:p>
    <w:p w14:paraId="4FAA1A95" w14:textId="77777777" w:rsidR="00783F78" w:rsidRDefault="00783F78" w:rsidP="00783F78">
      <w:pPr>
        <w:pStyle w:val="ListParagraph"/>
        <w:numPr>
          <w:ilvl w:val="0"/>
          <w:numId w:val="12"/>
        </w:numPr>
        <w:tabs>
          <w:tab w:val="right" w:pos="8640"/>
        </w:tabs>
        <w:spacing w:line="276" w:lineRule="auto"/>
        <w:ind w:right="212"/>
        <w:jc w:val="both"/>
        <w:rPr>
          <w:lang w:eastAsia="x-none"/>
        </w:rPr>
      </w:pPr>
      <w:r>
        <w:rPr>
          <w:lang w:eastAsia="x-none"/>
        </w:rPr>
        <w:t>Microsoft Office 365</w:t>
      </w:r>
    </w:p>
    <w:p w14:paraId="4BCAB266" w14:textId="77777777" w:rsidR="00783F78" w:rsidRDefault="00783F78" w:rsidP="00783F78">
      <w:pPr>
        <w:pStyle w:val="ListParagraph"/>
        <w:numPr>
          <w:ilvl w:val="0"/>
          <w:numId w:val="12"/>
        </w:numPr>
        <w:tabs>
          <w:tab w:val="right" w:pos="8640"/>
        </w:tabs>
        <w:spacing w:line="276" w:lineRule="auto"/>
        <w:ind w:right="212"/>
        <w:jc w:val="both"/>
        <w:rPr>
          <w:lang w:eastAsia="x-none"/>
        </w:rPr>
      </w:pPr>
      <w:r>
        <w:rPr>
          <w:lang w:eastAsia="x-none"/>
        </w:rPr>
        <w:t>Visual Paradigm Community Edition 16.1</w:t>
      </w:r>
    </w:p>
    <w:p w14:paraId="3A2ADEF4" w14:textId="67F0E232" w:rsidR="00783F78" w:rsidRDefault="00E05C81" w:rsidP="00783F78">
      <w:pPr>
        <w:tabs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noProof/>
        </w:rPr>
        <w:pict w14:anchorId="2AF72FC8">
          <v:line id=" 2" o:spid="_x0000_s1031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52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">
            <o:lock v:ext="edit" shapetype="f"/>
          </v:line>
        </w:pict>
      </w:r>
    </w:p>
    <w:p w14:paraId="19B7FFB3" w14:textId="77777777" w:rsidR="00783F78" w:rsidRDefault="00783F78" w:rsidP="00783F78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42D92D53" w14:textId="77777777" w:rsidR="00783F78" w:rsidRDefault="00783F78" w:rsidP="00783F78">
      <w:pPr>
        <w:tabs>
          <w:tab w:val="right" w:pos="8640"/>
        </w:tabs>
        <w:spacing w:line="276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20ACA4F1" w14:textId="77777777" w:rsidR="00783F78" w:rsidRPr="00B67FA8" w:rsidRDefault="00783F78" w:rsidP="00783F78">
      <w:pPr>
        <w:pStyle w:val="ListParagraph"/>
        <w:numPr>
          <w:ilvl w:val="0"/>
          <w:numId w:val="12"/>
        </w:numPr>
        <w:tabs>
          <w:tab w:val="right" w:pos="8640"/>
        </w:tabs>
        <w:spacing w:line="276" w:lineRule="auto"/>
        <w:ind w:right="212"/>
        <w:jc w:val="both"/>
        <w:rPr>
          <w:lang w:eastAsia="x-none"/>
        </w:rPr>
      </w:pPr>
      <w:r>
        <w:rPr>
          <w:lang w:eastAsia="x-none"/>
        </w:rPr>
        <w:t>SQL</w:t>
      </w:r>
    </w:p>
    <w:p w14:paraId="1A407896" w14:textId="40C5B75B" w:rsidR="00783F78" w:rsidRPr="002D6900" w:rsidRDefault="00E05C81" w:rsidP="00783F78">
      <w:pPr>
        <w:tabs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noProof/>
        </w:rPr>
        <w:pict w14:anchorId="447E6A6D">
          <v:line id=" 3" o:spid="_x0000_s1030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52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">
            <o:lock v:ext="edit" shapetype="f"/>
          </v:line>
        </w:pict>
      </w:r>
    </w:p>
    <w:p w14:paraId="0558058D" w14:textId="77777777" w:rsidR="00B659E0" w:rsidRDefault="00B659E0" w:rsidP="00B659E0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PERHATIAN!</w:t>
      </w:r>
    </w:p>
    <w:p w14:paraId="1CD9A121" w14:textId="77777777" w:rsidR="00B659E0" w:rsidRDefault="00B659E0" w:rsidP="00B659E0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64073D96" w14:textId="77777777" w:rsidR="00B659E0" w:rsidRDefault="00B659E0" w:rsidP="00B659E0">
      <w:pPr>
        <w:numPr>
          <w:ilvl w:val="0"/>
          <w:numId w:val="3"/>
        </w:numPr>
        <w:tabs>
          <w:tab w:val="left" w:pos="360"/>
        </w:tabs>
        <w:spacing w:line="276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04D29217" w14:textId="77777777" w:rsidR="00B659E0" w:rsidRDefault="00B659E0" w:rsidP="00B659E0">
      <w:pPr>
        <w:spacing w:line="276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1D3B33BB" w14:textId="77777777" w:rsidR="00B659E0" w:rsidRDefault="00B659E0" w:rsidP="00B659E0">
      <w:pPr>
        <w:pStyle w:val="ListParagraph"/>
        <w:numPr>
          <w:ilvl w:val="0"/>
          <w:numId w:val="13"/>
        </w:numPr>
        <w:spacing w:line="276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033C4954" w14:textId="77777777" w:rsidR="00B659E0" w:rsidRDefault="00B659E0" w:rsidP="00B659E0">
      <w:pPr>
        <w:pStyle w:val="ListParagraph"/>
        <w:spacing w:line="276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3AD5DE6D" w14:textId="77777777" w:rsidR="00B659E0" w:rsidRDefault="00B659E0" w:rsidP="00B659E0">
      <w:pPr>
        <w:pStyle w:val="ListParagraph"/>
        <w:numPr>
          <w:ilvl w:val="0"/>
          <w:numId w:val="13"/>
        </w:numPr>
        <w:spacing w:line="276" w:lineRule="auto"/>
        <w:ind w:left="360"/>
        <w:jc w:val="both"/>
        <w:rPr>
          <w:b/>
        </w:rPr>
      </w:pPr>
      <w:proofErr w:type="spellStart"/>
      <w:r>
        <w:rPr>
          <w:bCs/>
        </w:rPr>
        <w:t>Kompres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jawaban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diunggah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Pastikan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pengumpulan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file dan </w:t>
      </w:r>
      <w:proofErr w:type="spellStart"/>
      <w:r>
        <w:rPr>
          <w:bCs/>
        </w:rPr>
        <w:t>ekstensi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: </w:t>
      </w:r>
      <w:r>
        <w:rPr>
          <w:b/>
        </w:rPr>
        <w:t>[NIM]-[NAMA].zip</w:t>
      </w:r>
    </w:p>
    <w:p w14:paraId="39C2DD4F" w14:textId="77777777" w:rsidR="00B659E0" w:rsidRDefault="00B659E0" w:rsidP="00B659E0">
      <w:pPr>
        <w:pStyle w:val="ListParagraph"/>
        <w:spacing w:line="276" w:lineRule="auto"/>
        <w:ind w:left="360"/>
        <w:jc w:val="both"/>
        <w:rPr>
          <w:b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[NIM]-[NAME].zip</w:t>
      </w:r>
    </w:p>
    <w:p w14:paraId="03B0E4CA" w14:textId="77777777" w:rsidR="00B659E0" w:rsidRDefault="00B659E0" w:rsidP="00B659E0">
      <w:pPr>
        <w:pStyle w:val="ListParagraph"/>
        <w:ind w:left="360"/>
        <w:jc w:val="both"/>
        <w:rPr>
          <w:b/>
          <w:lang w:val="id-ID"/>
        </w:rPr>
      </w:pPr>
    </w:p>
    <w:p w14:paraId="612C310C" w14:textId="54C82E85" w:rsidR="00DB38B7" w:rsidRPr="00B659E0" w:rsidRDefault="00DB38B7" w:rsidP="00B659E0">
      <w:pPr>
        <w:rPr>
          <w:b/>
          <w:lang w:val="id-ID"/>
        </w:rPr>
      </w:pPr>
    </w:p>
    <w:p w14:paraId="77628BD9" w14:textId="77777777" w:rsidR="00DB38B7" w:rsidRDefault="00DB38B7" w:rsidP="00DB38B7">
      <w:pPr>
        <w:rPr>
          <w:b/>
          <w:lang w:val="id-ID"/>
        </w:rPr>
      </w:pPr>
      <w:r>
        <w:rPr>
          <w:b/>
          <w:lang w:val="id-ID"/>
        </w:rPr>
        <w:br w:type="page"/>
      </w:r>
    </w:p>
    <w:p w14:paraId="1A9BF2A7" w14:textId="77777777" w:rsidR="00DB38B7" w:rsidRPr="00DE5055" w:rsidRDefault="00DB38B7" w:rsidP="00DB38B7">
      <w:pPr>
        <w:rPr>
          <w:b/>
          <w:lang w:val="id-ID"/>
        </w:rPr>
      </w:pPr>
      <w:r w:rsidRPr="00D64B67">
        <w:rPr>
          <w:b/>
          <w:lang w:val="id-ID"/>
        </w:rPr>
        <w:lastRenderedPageBreak/>
        <w:t>Tabel Relasional</w:t>
      </w:r>
    </w:p>
    <w:p w14:paraId="6BB8BD04" w14:textId="77777777" w:rsidR="00DB38B7" w:rsidRDefault="00DB38B7" w:rsidP="00DB38B7">
      <w:pPr>
        <w:rPr>
          <w:i/>
          <w:sz w:val="20"/>
          <w:szCs w:val="20"/>
        </w:rPr>
      </w:pPr>
      <w:r w:rsidRPr="00D64B67">
        <w:rPr>
          <w:i/>
          <w:sz w:val="20"/>
          <w:szCs w:val="20"/>
          <w:lang w:val="id-ID"/>
        </w:rPr>
        <w:t>Relational Table</w:t>
      </w:r>
    </w:p>
    <w:p w14:paraId="2938462E" w14:textId="77777777" w:rsidR="00DB38B7" w:rsidRDefault="00DB38B7" w:rsidP="00DB38B7">
      <w:pPr>
        <w:rPr>
          <w:i/>
          <w:sz w:val="20"/>
          <w:szCs w:val="20"/>
        </w:rPr>
      </w:pPr>
    </w:p>
    <w:p w14:paraId="6EE912C6" w14:textId="77777777" w:rsidR="00DB38B7" w:rsidRDefault="00FF4083" w:rsidP="00AD3CC0">
      <w:pPr>
        <w:jc w:val="center"/>
        <w:rPr>
          <w:b/>
        </w:rPr>
      </w:pPr>
      <w:r w:rsidRPr="00FF4083">
        <w:rPr>
          <w:b/>
        </w:rPr>
        <w:t>Melody Store</w:t>
      </w:r>
    </w:p>
    <w:p w14:paraId="7E821B61" w14:textId="77777777" w:rsidR="00FF4083" w:rsidRPr="00FF4083" w:rsidRDefault="00FF4083" w:rsidP="00785D46">
      <w:pPr>
        <w:jc w:val="both"/>
        <w:rPr>
          <w:b/>
        </w:rPr>
      </w:pPr>
    </w:p>
    <w:p w14:paraId="60615657" w14:textId="77777777" w:rsidR="00FF4083" w:rsidRDefault="00FF4083" w:rsidP="00785D46">
      <w:pPr>
        <w:jc w:val="both"/>
      </w:pPr>
    </w:p>
    <w:p w14:paraId="113A3C6C" w14:textId="77777777" w:rsidR="00FF4083" w:rsidRPr="00162F62" w:rsidRDefault="00FF4083" w:rsidP="00785D46">
      <w:pPr>
        <w:jc w:val="both"/>
      </w:pPr>
      <w:r>
        <w:rPr>
          <w:noProof/>
        </w:rPr>
        <w:drawing>
          <wp:inline distT="0" distB="0" distL="0" distR="0" wp14:anchorId="780C8210" wp14:editId="12E6A603">
            <wp:extent cx="6480810" cy="5036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lodyStore (Toko Album Fisik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B588" w14:textId="77777777" w:rsidR="00FF4083" w:rsidRDefault="00FF4083" w:rsidP="00785D46">
      <w:pPr>
        <w:jc w:val="both"/>
        <w:rPr>
          <w:b/>
          <w:lang w:val="id-ID"/>
        </w:rPr>
      </w:pPr>
      <w:r>
        <w:rPr>
          <w:b/>
          <w:lang w:val="id-ID"/>
        </w:rPr>
        <w:br w:type="page"/>
      </w:r>
    </w:p>
    <w:p w14:paraId="083CE206" w14:textId="77777777" w:rsidR="00DB38B7" w:rsidRPr="00DE5055" w:rsidRDefault="00DB38B7" w:rsidP="00785D46">
      <w:pPr>
        <w:jc w:val="both"/>
        <w:rPr>
          <w:b/>
          <w:lang w:val="id-ID"/>
        </w:rPr>
      </w:pPr>
      <w:r w:rsidRPr="00DE5055">
        <w:rPr>
          <w:b/>
          <w:lang w:val="id-ID"/>
        </w:rPr>
        <w:lastRenderedPageBreak/>
        <w:t>Soal</w:t>
      </w:r>
    </w:p>
    <w:p w14:paraId="22B7BBD4" w14:textId="77777777" w:rsidR="00DB38B7" w:rsidRDefault="00DB38B7" w:rsidP="00785D46">
      <w:pPr>
        <w:jc w:val="both"/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7DAD6E99" w14:textId="77777777" w:rsidR="00DB38B7" w:rsidRDefault="00DB38B7" w:rsidP="00785D46">
      <w:pPr>
        <w:jc w:val="both"/>
        <w:rPr>
          <w:i/>
          <w:sz w:val="20"/>
          <w:szCs w:val="20"/>
        </w:rPr>
      </w:pPr>
    </w:p>
    <w:p w14:paraId="0178D630" w14:textId="18CB26A1" w:rsidR="00DB38B7" w:rsidRDefault="002828DA" w:rsidP="00E711D0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2828DA">
        <w:t xml:space="preserve">Display </w:t>
      </w:r>
      <w:proofErr w:type="spellStart"/>
      <w:r w:rsidRPr="007F47FB">
        <w:rPr>
          <w:b/>
          <w:bCs/>
        </w:rPr>
        <w:t>CustomerName</w:t>
      </w:r>
      <w:proofErr w:type="spellEnd"/>
      <w:r w:rsidRPr="002828DA">
        <w:t xml:space="preserve">, </w:t>
      </w:r>
      <w:proofErr w:type="spellStart"/>
      <w:r w:rsidRPr="007F47FB">
        <w:rPr>
          <w:b/>
          <w:bCs/>
        </w:rPr>
        <w:t>CustomerPhone</w:t>
      </w:r>
      <w:proofErr w:type="spellEnd"/>
      <w:r w:rsidRPr="002828DA">
        <w:t xml:space="preserve">, and </w:t>
      </w:r>
      <w:proofErr w:type="spellStart"/>
      <w:r w:rsidRPr="007F47FB">
        <w:rPr>
          <w:b/>
          <w:bCs/>
        </w:rPr>
        <w:t>CustomerEmail</w:t>
      </w:r>
      <w:proofErr w:type="spellEnd"/>
      <w:r w:rsidRPr="002828DA">
        <w:t xml:space="preserve"> for every </w:t>
      </w:r>
      <w:r w:rsidR="006C5A57">
        <w:t>c</w:t>
      </w:r>
      <w:r w:rsidRPr="002828DA">
        <w:t>ustomer who</w:t>
      </w:r>
      <w:r w:rsidR="006C5A57">
        <w:t>se</w:t>
      </w:r>
      <w:r w:rsidRPr="002828DA">
        <w:t xml:space="preserve"> </w:t>
      </w:r>
      <w:r w:rsidR="006C5A57">
        <w:t>name</w:t>
      </w:r>
      <w:r w:rsidR="007F47FB">
        <w:t xml:space="preserve"> </w:t>
      </w:r>
      <w:r w:rsidR="007F47FB" w:rsidRPr="007F47FB">
        <w:rPr>
          <w:b/>
          <w:bCs/>
        </w:rPr>
        <w:t>does</w:t>
      </w:r>
      <w:r w:rsidRPr="007F47FB">
        <w:rPr>
          <w:b/>
          <w:bCs/>
        </w:rPr>
        <w:t xml:space="preserve"> </w:t>
      </w:r>
      <w:r w:rsidR="006C5A57" w:rsidRPr="007F47FB">
        <w:rPr>
          <w:b/>
          <w:bCs/>
        </w:rPr>
        <w:t>not</w:t>
      </w:r>
      <w:r w:rsidR="006C5A57">
        <w:t xml:space="preserve"> </w:t>
      </w:r>
      <w:r w:rsidRPr="002828DA">
        <w:t>contains</w:t>
      </w:r>
      <w:r w:rsidR="006C5A57">
        <w:t xml:space="preserve"> </w:t>
      </w:r>
      <w:r w:rsidR="006C5A57" w:rsidRPr="007F47FB">
        <w:rPr>
          <w:b/>
          <w:bCs/>
        </w:rPr>
        <w:t>more than</w:t>
      </w:r>
      <w:r w:rsidRPr="007F47FB">
        <w:rPr>
          <w:b/>
          <w:bCs/>
        </w:rPr>
        <w:t xml:space="preserve"> one word</w:t>
      </w:r>
      <w:r w:rsidRPr="002828DA">
        <w:t>.</w:t>
      </w:r>
    </w:p>
    <w:p w14:paraId="5B29E8E5" w14:textId="77777777" w:rsidR="00F47352" w:rsidRDefault="009B4DBB" w:rsidP="00E711D0">
      <w:pPr>
        <w:pStyle w:val="ListParagraph"/>
        <w:spacing w:line="360" w:lineRule="auto"/>
        <w:ind w:left="360"/>
        <w:jc w:val="both"/>
      </w:pPr>
      <w:r>
        <w:t>(</w:t>
      </w:r>
      <w:r w:rsidRPr="00F41BFB">
        <w:rPr>
          <w:b/>
        </w:rPr>
        <w:t>not like</w:t>
      </w:r>
      <w:r>
        <w:t>)</w:t>
      </w:r>
    </w:p>
    <w:p w14:paraId="13BDAF34" w14:textId="0123F2E5" w:rsidR="009B4DBB" w:rsidRDefault="00F47352" w:rsidP="00E711D0">
      <w:pPr>
        <w:pStyle w:val="ListParagraph"/>
        <w:spacing w:line="360" w:lineRule="auto"/>
        <w:ind w:left="360"/>
        <w:jc w:val="both"/>
      </w:pPr>
      <w:r w:rsidRPr="00F47352">
        <w:rPr>
          <w:noProof/>
        </w:rPr>
        <w:t xml:space="preserve"> </w:t>
      </w:r>
      <w:r w:rsidRPr="007C536A">
        <w:rPr>
          <w:noProof/>
        </w:rPr>
        <w:drawing>
          <wp:inline distT="0" distB="0" distL="0" distR="0" wp14:anchorId="6F8C22F5" wp14:editId="6E2610FB">
            <wp:extent cx="3360963" cy="351155"/>
            <wp:effectExtent l="19050" t="1905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7" t="3783" r="345"/>
                    <a:stretch/>
                  </pic:blipFill>
                  <pic:spPr bwMode="auto">
                    <a:xfrm>
                      <a:off x="0" y="0"/>
                      <a:ext cx="3363078" cy="351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21A2C" w14:textId="77777777" w:rsidR="00F41BFB" w:rsidRDefault="00F41BFB" w:rsidP="00785D46">
      <w:pPr>
        <w:pStyle w:val="ListParagraph"/>
        <w:ind w:left="360"/>
        <w:jc w:val="both"/>
      </w:pPr>
    </w:p>
    <w:p w14:paraId="3DA2D7AF" w14:textId="2CB87F61" w:rsidR="009B4DBB" w:rsidRDefault="009B4DBB" w:rsidP="00E711D0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9B4DBB">
        <w:t xml:space="preserve">Display </w:t>
      </w:r>
      <w:proofErr w:type="spellStart"/>
      <w:r w:rsidRPr="0028092E">
        <w:rPr>
          <w:b/>
          <w:bCs/>
        </w:rPr>
        <w:t>CustomerName</w:t>
      </w:r>
      <w:proofErr w:type="spellEnd"/>
      <w:r w:rsidRPr="009B4DBB">
        <w:t xml:space="preserve">, </w:t>
      </w:r>
      <w:proofErr w:type="spellStart"/>
      <w:r w:rsidRPr="0028092E">
        <w:rPr>
          <w:b/>
          <w:bCs/>
        </w:rPr>
        <w:t>EmployeeName</w:t>
      </w:r>
      <w:proofErr w:type="spellEnd"/>
      <w:r w:rsidRPr="009B4DBB">
        <w:t xml:space="preserve">, and </w:t>
      </w:r>
      <w:proofErr w:type="spellStart"/>
      <w:r w:rsidRPr="0028092E">
        <w:rPr>
          <w:b/>
          <w:bCs/>
        </w:rPr>
        <w:t>HeaderSalesTransactionDate</w:t>
      </w:r>
      <w:proofErr w:type="spellEnd"/>
      <w:r w:rsidRPr="009B4DBB">
        <w:t xml:space="preserve"> for eve</w:t>
      </w:r>
      <w:r w:rsidR="00A5027C">
        <w:t>ry transaction which</w:t>
      </w:r>
      <w:r w:rsidRPr="009B4DBB">
        <w:t xml:space="preserve"> </w:t>
      </w:r>
      <w:r w:rsidR="0028092E">
        <w:t>occurs</w:t>
      </w:r>
      <w:r w:rsidRPr="009B4DBB">
        <w:t xml:space="preserve"> on </w:t>
      </w:r>
      <w:r w:rsidR="00F41BFB" w:rsidRPr="0028092E">
        <w:rPr>
          <w:b/>
          <w:bCs/>
        </w:rPr>
        <w:t>Tuesday</w:t>
      </w:r>
      <w:r w:rsidRPr="009B4DBB">
        <w:t>.</w:t>
      </w:r>
    </w:p>
    <w:p w14:paraId="496233B3" w14:textId="38B19ADD" w:rsidR="00D84856" w:rsidRDefault="009B4DBB" w:rsidP="00D141A0">
      <w:pPr>
        <w:pStyle w:val="ListParagraph"/>
        <w:spacing w:line="360" w:lineRule="auto"/>
        <w:ind w:left="360"/>
        <w:jc w:val="both"/>
      </w:pPr>
      <w:r>
        <w:t>(</w:t>
      </w:r>
      <w:proofErr w:type="spellStart"/>
      <w:r w:rsidRPr="00F41BFB">
        <w:rPr>
          <w:b/>
        </w:rPr>
        <w:t>datename</w:t>
      </w:r>
      <w:proofErr w:type="spellEnd"/>
      <w:r w:rsidR="00760F99">
        <w:rPr>
          <w:b/>
        </w:rPr>
        <w:t>, join</w:t>
      </w:r>
      <w:r>
        <w:t>)</w:t>
      </w:r>
    </w:p>
    <w:p w14:paraId="4DCA3241" w14:textId="77777777" w:rsidR="00F41BFB" w:rsidRDefault="00F41BFB" w:rsidP="00785D46">
      <w:pPr>
        <w:pStyle w:val="ListParagraph"/>
        <w:ind w:left="360"/>
        <w:jc w:val="both"/>
      </w:pPr>
      <w:r w:rsidRPr="00F41BFB">
        <w:rPr>
          <w:noProof/>
        </w:rPr>
        <w:drawing>
          <wp:inline distT="0" distB="0" distL="0" distR="0" wp14:anchorId="6B1CF5CA" wp14:editId="510E2BAF">
            <wp:extent cx="3881632" cy="525734"/>
            <wp:effectExtent l="19050" t="1905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402" b="-1"/>
                    <a:stretch/>
                  </pic:blipFill>
                  <pic:spPr bwMode="auto">
                    <a:xfrm>
                      <a:off x="0" y="0"/>
                      <a:ext cx="3886200" cy="526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6C5DF" w14:textId="77777777" w:rsidR="00F41BFB" w:rsidRDefault="00F41BFB" w:rsidP="00785D46">
      <w:pPr>
        <w:pStyle w:val="ListParagraph"/>
        <w:ind w:left="360"/>
        <w:jc w:val="both"/>
      </w:pPr>
    </w:p>
    <w:p w14:paraId="7611E92E" w14:textId="1610B8A6" w:rsidR="009B4DBB" w:rsidRDefault="009B4DBB" w:rsidP="00E711D0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9B4DBB">
        <w:t xml:space="preserve">Display </w:t>
      </w:r>
      <w:proofErr w:type="spellStart"/>
      <w:r w:rsidRPr="0078258F">
        <w:rPr>
          <w:b/>
          <w:bCs/>
        </w:rPr>
        <w:t>AlbumName</w:t>
      </w:r>
      <w:proofErr w:type="spellEnd"/>
      <w:r w:rsidRPr="009B4DBB">
        <w:t xml:space="preserve">, </w:t>
      </w:r>
      <w:r w:rsidRPr="0078258F">
        <w:rPr>
          <w:b/>
          <w:bCs/>
        </w:rPr>
        <w:t>Album Price</w:t>
      </w:r>
      <w:r w:rsidRPr="009B4DBB">
        <w:t xml:space="preserve"> (obtained by adding </w:t>
      </w:r>
      <w:r w:rsidR="00A43C99">
        <w:t>‘</w:t>
      </w:r>
      <w:r w:rsidRPr="009B4DBB">
        <w:t>Rp</w:t>
      </w:r>
      <w:r w:rsidR="00A43C99">
        <w:t>’</w:t>
      </w:r>
      <w:r w:rsidRPr="009B4DBB">
        <w:t xml:space="preserve"> in front of </w:t>
      </w:r>
      <w:proofErr w:type="spellStart"/>
      <w:r w:rsidRPr="0078258F">
        <w:rPr>
          <w:b/>
          <w:bCs/>
        </w:rPr>
        <w:t>AlbumPrice</w:t>
      </w:r>
      <w:proofErr w:type="spellEnd"/>
      <w:r w:rsidRPr="009B4DBB">
        <w:t xml:space="preserve">), and </w:t>
      </w:r>
      <w:r w:rsidRPr="0078258F">
        <w:rPr>
          <w:b/>
          <w:bCs/>
        </w:rPr>
        <w:t>Total Album Purchased</w:t>
      </w:r>
      <w:r w:rsidRPr="009B4DBB">
        <w:t xml:space="preserve"> (obtained from </w:t>
      </w:r>
      <w:r w:rsidR="0078258F">
        <w:t xml:space="preserve">the </w:t>
      </w:r>
      <w:r w:rsidRPr="0078258F">
        <w:rPr>
          <w:b/>
          <w:bCs/>
        </w:rPr>
        <w:t xml:space="preserve">total </w:t>
      </w:r>
      <w:r w:rsidR="0078258F" w:rsidRPr="0078258F">
        <w:rPr>
          <w:b/>
          <w:bCs/>
        </w:rPr>
        <w:t xml:space="preserve">of </w:t>
      </w:r>
      <w:r w:rsidR="0078258F">
        <w:rPr>
          <w:b/>
          <w:bCs/>
        </w:rPr>
        <w:t>q</w:t>
      </w:r>
      <w:r w:rsidRPr="0078258F">
        <w:rPr>
          <w:b/>
          <w:bCs/>
        </w:rPr>
        <w:t>uantit</w:t>
      </w:r>
      <w:r w:rsidR="0078258F" w:rsidRPr="0078258F">
        <w:rPr>
          <w:b/>
          <w:bCs/>
        </w:rPr>
        <w:t>y</w:t>
      </w:r>
      <w:r w:rsidRPr="009B4DBB">
        <w:t xml:space="preserve">) for every Album </w:t>
      </w:r>
      <w:r w:rsidR="00A43C99">
        <w:t xml:space="preserve">which </w:t>
      </w:r>
      <w:r w:rsidR="00A43C99" w:rsidRPr="00590F82">
        <w:rPr>
          <w:b/>
          <w:bCs/>
        </w:rPr>
        <w:t xml:space="preserve">name </w:t>
      </w:r>
      <w:r w:rsidRPr="00590F82">
        <w:rPr>
          <w:b/>
          <w:bCs/>
        </w:rPr>
        <w:t>is more than five characters</w:t>
      </w:r>
      <w:r w:rsidR="00A43C99" w:rsidRPr="00590F82">
        <w:rPr>
          <w:b/>
          <w:bCs/>
        </w:rPr>
        <w:t xml:space="preserve"> length</w:t>
      </w:r>
      <w:r w:rsidRPr="009B4DBB">
        <w:t>.</w:t>
      </w:r>
    </w:p>
    <w:p w14:paraId="429ADFEA" w14:textId="77777777" w:rsidR="0039371B" w:rsidRDefault="009B4DBB" w:rsidP="0039371B">
      <w:pPr>
        <w:pStyle w:val="ListParagraph"/>
        <w:spacing w:line="360" w:lineRule="auto"/>
        <w:ind w:left="360"/>
        <w:jc w:val="both"/>
      </w:pPr>
      <w:r>
        <w:t>(</w:t>
      </w:r>
      <w:r w:rsidRPr="00F41BFB">
        <w:rPr>
          <w:b/>
        </w:rPr>
        <w:t xml:space="preserve">cast, sum, </w:t>
      </w:r>
      <w:proofErr w:type="spellStart"/>
      <w:r w:rsidRPr="00F41BFB">
        <w:rPr>
          <w:b/>
        </w:rPr>
        <w:t>len</w:t>
      </w:r>
      <w:proofErr w:type="spellEnd"/>
      <w:r w:rsidR="00760F99">
        <w:rPr>
          <w:b/>
        </w:rPr>
        <w:t>, join</w:t>
      </w:r>
      <w:r w:rsidR="00A43C99">
        <w:rPr>
          <w:b/>
        </w:rPr>
        <w:t>, group by</w:t>
      </w:r>
      <w:r>
        <w:t>)</w:t>
      </w:r>
    </w:p>
    <w:p w14:paraId="612A0176" w14:textId="405972EE" w:rsidR="0039371B" w:rsidRDefault="007C536A" w:rsidP="0039371B">
      <w:pPr>
        <w:pStyle w:val="ListParagraph"/>
        <w:spacing w:line="360" w:lineRule="auto"/>
        <w:ind w:left="360"/>
        <w:jc w:val="both"/>
      </w:pPr>
      <w:r w:rsidRPr="007C536A">
        <w:rPr>
          <w:noProof/>
        </w:rPr>
        <w:drawing>
          <wp:inline distT="0" distB="0" distL="0" distR="0" wp14:anchorId="27AEC898" wp14:editId="50A0445C">
            <wp:extent cx="4154744" cy="1816635"/>
            <wp:effectExtent l="19050" t="1905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6" t="834" r="502" b="1"/>
                    <a:stretch/>
                  </pic:blipFill>
                  <pic:spPr bwMode="auto">
                    <a:xfrm>
                      <a:off x="0" y="0"/>
                      <a:ext cx="4210940" cy="18412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B3C6A" w14:textId="04663AF2" w:rsidR="00D84856" w:rsidRDefault="00D84856" w:rsidP="00785D46">
      <w:pPr>
        <w:pStyle w:val="ListParagraph"/>
        <w:ind w:left="360"/>
        <w:jc w:val="both"/>
      </w:pPr>
      <w:r>
        <w:br w:type="page"/>
      </w:r>
    </w:p>
    <w:p w14:paraId="7847A8DF" w14:textId="72F9BD93" w:rsidR="009B4DBB" w:rsidRDefault="009B4DBB" w:rsidP="00E711D0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9B4DBB">
        <w:lastRenderedPageBreak/>
        <w:t xml:space="preserve">Display </w:t>
      </w:r>
      <w:r w:rsidRPr="009A0630">
        <w:rPr>
          <w:b/>
          <w:bCs/>
        </w:rPr>
        <w:t>Customer Name</w:t>
      </w:r>
      <w:r w:rsidRPr="009B4DBB">
        <w:t xml:space="preserve"> (obtained by adding 'Mr. ' in front of </w:t>
      </w:r>
      <w:proofErr w:type="spellStart"/>
      <w:r w:rsidRPr="009A0630">
        <w:rPr>
          <w:b/>
          <w:bCs/>
        </w:rPr>
        <w:t>CustomerName</w:t>
      </w:r>
      <w:proofErr w:type="spellEnd"/>
      <w:r w:rsidRPr="009B4DBB">
        <w:t xml:space="preserve">), </w:t>
      </w:r>
      <w:r w:rsidRPr="009A0630">
        <w:rPr>
          <w:b/>
          <w:bCs/>
        </w:rPr>
        <w:t>Total of Album Type</w:t>
      </w:r>
      <w:r w:rsidRPr="009B4DBB">
        <w:t xml:space="preserve"> (obtained from </w:t>
      </w:r>
      <w:r w:rsidR="009A0630">
        <w:t xml:space="preserve">the </w:t>
      </w:r>
      <w:r w:rsidRPr="009A0630">
        <w:rPr>
          <w:b/>
          <w:bCs/>
        </w:rPr>
        <w:t>total</w:t>
      </w:r>
      <w:r w:rsidR="00A43C99" w:rsidRPr="009A0630">
        <w:rPr>
          <w:b/>
          <w:bCs/>
        </w:rPr>
        <w:t xml:space="preserve"> number</w:t>
      </w:r>
      <w:r w:rsidRPr="009A0630">
        <w:rPr>
          <w:b/>
          <w:bCs/>
        </w:rPr>
        <w:t xml:space="preserve"> of</w:t>
      </w:r>
      <w:r w:rsidR="00A43C99" w:rsidRPr="009A0630">
        <w:rPr>
          <w:b/>
          <w:bCs/>
        </w:rPr>
        <w:t xml:space="preserve"> album</w:t>
      </w:r>
      <w:r w:rsidRPr="009B4DBB">
        <w:t xml:space="preserve">), </w:t>
      </w:r>
      <w:r w:rsidRPr="009A0630">
        <w:rPr>
          <w:b/>
          <w:bCs/>
        </w:rPr>
        <w:t>Total of Quantity</w:t>
      </w:r>
      <w:r w:rsidRPr="009B4DBB">
        <w:t xml:space="preserve"> (obtained from </w:t>
      </w:r>
      <w:r w:rsidR="009A0630">
        <w:t xml:space="preserve">the </w:t>
      </w:r>
      <w:r w:rsidRPr="009A0630">
        <w:rPr>
          <w:b/>
          <w:bCs/>
        </w:rPr>
        <w:t>total quantity</w:t>
      </w:r>
      <w:r w:rsidRPr="009B4DBB">
        <w:t xml:space="preserve">), and </w:t>
      </w:r>
      <w:proofErr w:type="spellStart"/>
      <w:r w:rsidRPr="009A0630">
        <w:rPr>
          <w:b/>
          <w:bCs/>
        </w:rPr>
        <w:t>HeaderSalesTransactionDate</w:t>
      </w:r>
      <w:proofErr w:type="spellEnd"/>
      <w:r w:rsidRPr="009B4DBB">
        <w:t xml:space="preserve"> for every Customer who</w:t>
      </w:r>
      <w:r w:rsidR="00393ACD">
        <w:t>se</w:t>
      </w:r>
      <w:r w:rsidRPr="009B4DBB">
        <w:t xml:space="preserve"> </w:t>
      </w:r>
      <w:r w:rsidR="00393ACD" w:rsidRPr="009A0630">
        <w:rPr>
          <w:b/>
          <w:bCs/>
        </w:rPr>
        <w:t>gender is</w:t>
      </w:r>
      <w:r w:rsidRPr="009A0630">
        <w:rPr>
          <w:b/>
          <w:bCs/>
        </w:rPr>
        <w:t xml:space="preserve"> </w:t>
      </w:r>
      <w:r w:rsidR="00393ACD" w:rsidRPr="009A0630">
        <w:rPr>
          <w:b/>
          <w:bCs/>
        </w:rPr>
        <w:t>‘</w:t>
      </w:r>
      <w:r w:rsidRPr="009A0630">
        <w:rPr>
          <w:b/>
          <w:bCs/>
        </w:rPr>
        <w:t>Male</w:t>
      </w:r>
      <w:r w:rsidR="00393ACD" w:rsidRPr="009A0630">
        <w:rPr>
          <w:b/>
          <w:bCs/>
        </w:rPr>
        <w:t>’</w:t>
      </w:r>
      <w:r w:rsidRPr="009B4DBB">
        <w:t>. Then</w:t>
      </w:r>
      <w:r w:rsidR="00393ACD">
        <w:t>,</w:t>
      </w:r>
      <w:r w:rsidRPr="009B4DBB">
        <w:t xml:space="preserve"> </w:t>
      </w:r>
      <w:r w:rsidRPr="009A0630">
        <w:rPr>
          <w:b/>
          <w:bCs/>
        </w:rPr>
        <w:t>combine</w:t>
      </w:r>
      <w:r w:rsidRPr="009B4DBB">
        <w:t xml:space="preserve"> with </w:t>
      </w:r>
      <w:r w:rsidRPr="009A0630">
        <w:rPr>
          <w:b/>
          <w:bCs/>
        </w:rPr>
        <w:t>Customer Name</w:t>
      </w:r>
      <w:r w:rsidRPr="009B4DBB">
        <w:t xml:space="preserve"> (obtained by adding 'Mrs. ' in front of </w:t>
      </w:r>
      <w:proofErr w:type="spellStart"/>
      <w:r w:rsidRPr="009A0630">
        <w:rPr>
          <w:b/>
          <w:bCs/>
        </w:rPr>
        <w:t>CustomerName</w:t>
      </w:r>
      <w:proofErr w:type="spellEnd"/>
      <w:r w:rsidRPr="009B4DBB">
        <w:t xml:space="preserve">), </w:t>
      </w:r>
      <w:r w:rsidRPr="009A0630">
        <w:rPr>
          <w:b/>
          <w:bCs/>
        </w:rPr>
        <w:t>Total of Album Type</w:t>
      </w:r>
      <w:r w:rsidRPr="009B4DBB">
        <w:t xml:space="preserve"> (obtained from </w:t>
      </w:r>
      <w:r w:rsidR="009A0630">
        <w:t xml:space="preserve">the </w:t>
      </w:r>
      <w:r w:rsidRPr="009A0630">
        <w:rPr>
          <w:b/>
          <w:bCs/>
        </w:rPr>
        <w:t>total</w:t>
      </w:r>
      <w:r w:rsidR="00393ACD" w:rsidRPr="009A0630">
        <w:rPr>
          <w:b/>
          <w:bCs/>
        </w:rPr>
        <w:t xml:space="preserve"> number</w:t>
      </w:r>
      <w:r w:rsidRPr="009A0630">
        <w:rPr>
          <w:b/>
          <w:bCs/>
        </w:rPr>
        <w:t xml:space="preserve"> of </w:t>
      </w:r>
      <w:r w:rsidR="00393ACD" w:rsidRPr="009A0630">
        <w:rPr>
          <w:b/>
          <w:bCs/>
        </w:rPr>
        <w:t>album</w:t>
      </w:r>
      <w:r w:rsidRPr="009B4DBB">
        <w:t xml:space="preserve">), </w:t>
      </w:r>
      <w:r w:rsidRPr="009A0630">
        <w:rPr>
          <w:b/>
          <w:bCs/>
        </w:rPr>
        <w:t>Total of Quantity</w:t>
      </w:r>
      <w:r w:rsidRPr="009B4DBB">
        <w:t xml:space="preserve"> (obtained from </w:t>
      </w:r>
      <w:r w:rsidRPr="009A0630">
        <w:rPr>
          <w:b/>
          <w:bCs/>
        </w:rPr>
        <w:t>total quantity</w:t>
      </w:r>
      <w:r w:rsidRPr="009B4DBB">
        <w:t xml:space="preserve">), and </w:t>
      </w:r>
      <w:proofErr w:type="spellStart"/>
      <w:r w:rsidRPr="009A0630">
        <w:rPr>
          <w:b/>
          <w:bCs/>
        </w:rPr>
        <w:t>HeaderSalesTransactionDate</w:t>
      </w:r>
      <w:proofErr w:type="spellEnd"/>
      <w:r w:rsidRPr="009B4DBB">
        <w:t xml:space="preserve"> for every Customer who</w:t>
      </w:r>
      <w:r w:rsidR="00393ACD">
        <w:t>se</w:t>
      </w:r>
      <w:r w:rsidRPr="009B4DBB">
        <w:t xml:space="preserve"> </w:t>
      </w:r>
      <w:r w:rsidR="00393ACD" w:rsidRPr="009A0630">
        <w:rPr>
          <w:b/>
          <w:bCs/>
        </w:rPr>
        <w:t>g</w:t>
      </w:r>
      <w:r w:rsidRPr="009A0630">
        <w:rPr>
          <w:b/>
          <w:bCs/>
        </w:rPr>
        <w:t>ender</w:t>
      </w:r>
      <w:r w:rsidR="00393ACD" w:rsidRPr="009A0630">
        <w:rPr>
          <w:b/>
          <w:bCs/>
        </w:rPr>
        <w:t xml:space="preserve"> is</w:t>
      </w:r>
      <w:r w:rsidRPr="009A0630">
        <w:rPr>
          <w:b/>
          <w:bCs/>
        </w:rPr>
        <w:t xml:space="preserve"> </w:t>
      </w:r>
      <w:r w:rsidR="00393ACD" w:rsidRPr="009A0630">
        <w:rPr>
          <w:b/>
          <w:bCs/>
        </w:rPr>
        <w:t>‘</w:t>
      </w:r>
      <w:r w:rsidRPr="009A0630">
        <w:rPr>
          <w:b/>
          <w:bCs/>
        </w:rPr>
        <w:t>Female</w:t>
      </w:r>
      <w:r w:rsidR="00393ACD" w:rsidRPr="009A0630">
        <w:rPr>
          <w:b/>
          <w:bCs/>
        </w:rPr>
        <w:t>’</w:t>
      </w:r>
      <w:r w:rsidRPr="009B4DBB">
        <w:t xml:space="preserve">. </w:t>
      </w:r>
      <w:r w:rsidRPr="009A0630">
        <w:rPr>
          <w:b/>
          <w:bCs/>
        </w:rPr>
        <w:t>Sort</w:t>
      </w:r>
      <w:r w:rsidRPr="009B4DBB">
        <w:t xml:space="preserve"> the data based on </w:t>
      </w:r>
      <w:r w:rsidRPr="009A0630">
        <w:rPr>
          <w:b/>
          <w:bCs/>
        </w:rPr>
        <w:t>Total of Quantity</w:t>
      </w:r>
      <w:r w:rsidRPr="009B4DBB">
        <w:t xml:space="preserve"> in </w:t>
      </w:r>
      <w:r w:rsidR="00F41BFB" w:rsidRPr="009A0630">
        <w:rPr>
          <w:b/>
          <w:bCs/>
        </w:rPr>
        <w:t>ascending</w:t>
      </w:r>
      <w:r w:rsidRPr="009B4DBB">
        <w:t xml:space="preserve"> order.</w:t>
      </w:r>
    </w:p>
    <w:p w14:paraId="6231588E" w14:textId="77777777" w:rsidR="005F54C9" w:rsidRDefault="009B4DBB" w:rsidP="005F54C9">
      <w:pPr>
        <w:pStyle w:val="ListParagraph"/>
        <w:spacing w:line="360" w:lineRule="auto"/>
        <w:ind w:left="360"/>
        <w:jc w:val="both"/>
      </w:pPr>
      <w:r>
        <w:t>(</w:t>
      </w:r>
      <w:r w:rsidRPr="00F41BFB">
        <w:rPr>
          <w:b/>
        </w:rPr>
        <w:t xml:space="preserve">sum, count, like, </w:t>
      </w:r>
      <w:r w:rsidR="00393ACD">
        <w:rPr>
          <w:b/>
        </w:rPr>
        <w:t xml:space="preserve">union, </w:t>
      </w:r>
      <w:r w:rsidRPr="00F41BFB">
        <w:rPr>
          <w:b/>
        </w:rPr>
        <w:t>order by</w:t>
      </w:r>
      <w:r w:rsidR="00A43C99">
        <w:rPr>
          <w:b/>
        </w:rPr>
        <w:t>, group by</w:t>
      </w:r>
      <w:r w:rsidR="005F54C9">
        <w:t>)</w:t>
      </w:r>
    </w:p>
    <w:p w14:paraId="0E7DB263" w14:textId="7C3D995C" w:rsidR="007C536A" w:rsidRDefault="007C536A" w:rsidP="005F54C9">
      <w:pPr>
        <w:pStyle w:val="ListParagraph"/>
        <w:spacing w:line="360" w:lineRule="auto"/>
        <w:ind w:left="360"/>
        <w:jc w:val="both"/>
      </w:pPr>
      <w:r w:rsidRPr="007C536A">
        <w:rPr>
          <w:noProof/>
        </w:rPr>
        <w:drawing>
          <wp:inline distT="0" distB="0" distL="0" distR="0" wp14:anchorId="283753BD" wp14:editId="6D9443C3">
            <wp:extent cx="5716904" cy="1929130"/>
            <wp:effectExtent l="19050" t="1905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64" t="778" r="283"/>
                    <a:stretch/>
                  </pic:blipFill>
                  <pic:spPr bwMode="auto">
                    <a:xfrm>
                      <a:off x="0" y="0"/>
                      <a:ext cx="5718146" cy="192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14487" w14:textId="77777777" w:rsidR="009B4DBB" w:rsidRDefault="009B4DBB" w:rsidP="00785D46">
      <w:pPr>
        <w:pStyle w:val="ListParagraph"/>
        <w:ind w:left="360"/>
        <w:jc w:val="both"/>
      </w:pPr>
    </w:p>
    <w:p w14:paraId="081EAA3D" w14:textId="50E5F599" w:rsidR="009B4DBB" w:rsidRDefault="009B4DBB" w:rsidP="00E711D0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9B4DBB">
        <w:t xml:space="preserve">Display all the </w:t>
      </w:r>
      <w:r w:rsidRPr="00583968">
        <w:rPr>
          <w:b/>
          <w:bCs/>
        </w:rPr>
        <w:t>Customer</w:t>
      </w:r>
      <w:r w:rsidRPr="009B4DBB">
        <w:t xml:space="preserve"> data for every </w:t>
      </w:r>
      <w:r w:rsidR="003E7325">
        <w:t>c</w:t>
      </w:r>
      <w:r w:rsidRPr="009B4DBB">
        <w:t xml:space="preserve">ustomer who has </w:t>
      </w:r>
      <w:r w:rsidR="003E7325">
        <w:t>t</w:t>
      </w:r>
      <w:r w:rsidRPr="009B4DBB">
        <w:t xml:space="preserve">ransaction on </w:t>
      </w:r>
      <w:r w:rsidR="00583968">
        <w:t xml:space="preserve">an </w:t>
      </w:r>
      <w:r w:rsidR="003E7325" w:rsidRPr="00583968">
        <w:rPr>
          <w:b/>
          <w:bCs/>
        </w:rPr>
        <w:t>e</w:t>
      </w:r>
      <w:r w:rsidRPr="00583968">
        <w:rPr>
          <w:b/>
          <w:bCs/>
        </w:rPr>
        <w:t>ven</w:t>
      </w:r>
      <w:r w:rsidRPr="009B4DBB">
        <w:t xml:space="preserve"> </w:t>
      </w:r>
      <w:r w:rsidR="003E7325">
        <w:t>d</w:t>
      </w:r>
      <w:r w:rsidRPr="009B4DBB">
        <w:t xml:space="preserve">ay of </w:t>
      </w:r>
      <w:proofErr w:type="spellStart"/>
      <w:r w:rsidRPr="00583968">
        <w:rPr>
          <w:b/>
          <w:bCs/>
        </w:rPr>
        <w:t>TransactionDate</w:t>
      </w:r>
      <w:proofErr w:type="spellEnd"/>
      <w:r w:rsidRPr="009B4DBB">
        <w:t xml:space="preserve"> and purchase</w:t>
      </w:r>
      <w:r w:rsidR="003E7325">
        <w:t xml:space="preserve"> album which </w:t>
      </w:r>
      <w:r w:rsidR="003E7325" w:rsidRPr="00583968">
        <w:rPr>
          <w:b/>
          <w:bCs/>
        </w:rPr>
        <w:t>name is ‘CALM’</w:t>
      </w:r>
      <w:r w:rsidRPr="009B4DBB">
        <w:t>.</w:t>
      </w:r>
    </w:p>
    <w:p w14:paraId="4825E2F9" w14:textId="77777777" w:rsidR="00583968" w:rsidRDefault="009B4DBB" w:rsidP="00583968">
      <w:pPr>
        <w:pStyle w:val="ListParagraph"/>
        <w:spacing w:line="360" w:lineRule="auto"/>
        <w:ind w:left="360"/>
        <w:jc w:val="both"/>
      </w:pPr>
      <w:r>
        <w:t>(</w:t>
      </w:r>
      <w:r w:rsidRPr="00F41BFB">
        <w:rPr>
          <w:b/>
        </w:rPr>
        <w:t>in, day, like</w:t>
      </w:r>
      <w:r>
        <w:t>)</w:t>
      </w:r>
    </w:p>
    <w:p w14:paraId="0C6DF30B" w14:textId="3389CA62" w:rsidR="007C536A" w:rsidRDefault="007C536A" w:rsidP="00583968">
      <w:pPr>
        <w:pStyle w:val="ListParagraph"/>
        <w:spacing w:line="360" w:lineRule="auto"/>
        <w:ind w:left="360"/>
        <w:jc w:val="both"/>
      </w:pPr>
      <w:r w:rsidRPr="007C536A">
        <w:rPr>
          <w:noProof/>
        </w:rPr>
        <w:drawing>
          <wp:inline distT="0" distB="0" distL="0" distR="0" wp14:anchorId="6BF88254" wp14:editId="2CE71FD8">
            <wp:extent cx="5924550" cy="459680"/>
            <wp:effectExtent l="19050" t="1905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88" t="2581" r="253"/>
                    <a:stretch/>
                  </pic:blipFill>
                  <pic:spPr bwMode="auto">
                    <a:xfrm>
                      <a:off x="0" y="0"/>
                      <a:ext cx="6039581" cy="468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19514" w14:textId="3061449C" w:rsidR="004E1AA4" w:rsidRDefault="004E1AA4">
      <w:r>
        <w:br w:type="page"/>
      </w:r>
    </w:p>
    <w:p w14:paraId="4A912749" w14:textId="5FF4DD3B" w:rsidR="009B4DBB" w:rsidRDefault="009B4DBB" w:rsidP="00E711D0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9B4DBB">
        <w:lastRenderedPageBreak/>
        <w:t>Display</w:t>
      </w:r>
      <w:r w:rsidR="00955593">
        <w:t xml:space="preserve"> </w:t>
      </w:r>
      <w:proofErr w:type="spellStart"/>
      <w:r w:rsidR="00955593" w:rsidRPr="005D1B8D">
        <w:rPr>
          <w:b/>
          <w:bCs/>
        </w:rPr>
        <w:t>CustomerID</w:t>
      </w:r>
      <w:proofErr w:type="spellEnd"/>
      <w:r w:rsidR="00955593">
        <w:t>,</w:t>
      </w:r>
      <w:r w:rsidRPr="009B4DBB">
        <w:t xml:space="preserve"> </w:t>
      </w:r>
      <w:r w:rsidRPr="005D1B8D">
        <w:rPr>
          <w:b/>
          <w:bCs/>
        </w:rPr>
        <w:t>Customer Name</w:t>
      </w:r>
      <w:r w:rsidRPr="009B4DBB">
        <w:t xml:space="preserve"> (obtained from the </w:t>
      </w:r>
      <w:r w:rsidRPr="005D1B8D">
        <w:rPr>
          <w:b/>
          <w:bCs/>
        </w:rPr>
        <w:t xml:space="preserve">first word of </w:t>
      </w:r>
      <w:proofErr w:type="spellStart"/>
      <w:r w:rsidRPr="005D1B8D">
        <w:rPr>
          <w:b/>
          <w:bCs/>
        </w:rPr>
        <w:t>Cu</w:t>
      </w:r>
      <w:r w:rsidR="00955593" w:rsidRPr="005D1B8D">
        <w:rPr>
          <w:b/>
          <w:bCs/>
        </w:rPr>
        <w:t>sto</w:t>
      </w:r>
      <w:r w:rsidRPr="005D1B8D">
        <w:rPr>
          <w:b/>
          <w:bCs/>
        </w:rPr>
        <w:t>merName</w:t>
      </w:r>
      <w:proofErr w:type="spellEnd"/>
      <w:r w:rsidRPr="009B4DBB">
        <w:t xml:space="preserve">), </w:t>
      </w:r>
      <w:proofErr w:type="spellStart"/>
      <w:r w:rsidRPr="005D1B8D">
        <w:rPr>
          <w:b/>
          <w:bCs/>
        </w:rPr>
        <w:t>CustomerPhone</w:t>
      </w:r>
      <w:proofErr w:type="spellEnd"/>
      <w:r w:rsidRPr="009B4DBB">
        <w:t xml:space="preserve">, and </w:t>
      </w:r>
      <w:proofErr w:type="spellStart"/>
      <w:r w:rsidRPr="005D1B8D">
        <w:rPr>
          <w:b/>
          <w:bCs/>
        </w:rPr>
        <w:t>CustomerEmail</w:t>
      </w:r>
      <w:proofErr w:type="spellEnd"/>
      <w:r w:rsidRPr="009B4DBB">
        <w:t xml:space="preserve"> for every </w:t>
      </w:r>
      <w:r w:rsidR="00955593">
        <w:t>c</w:t>
      </w:r>
      <w:r w:rsidRPr="009B4DBB">
        <w:t xml:space="preserve">ustomer who has </w:t>
      </w:r>
      <w:r w:rsidRPr="005D1B8D">
        <w:rPr>
          <w:b/>
          <w:bCs/>
        </w:rPr>
        <w:t>purchased more than one album</w:t>
      </w:r>
      <w:r w:rsidRPr="009B4DBB">
        <w:t>.</w:t>
      </w:r>
    </w:p>
    <w:p w14:paraId="393A6085" w14:textId="77777777" w:rsidR="00461708" w:rsidRDefault="009B4DBB" w:rsidP="00461708">
      <w:pPr>
        <w:pStyle w:val="ListParagraph"/>
        <w:spacing w:line="360" w:lineRule="auto"/>
        <w:ind w:left="360"/>
        <w:jc w:val="both"/>
      </w:pPr>
      <w:r>
        <w:t>(</w:t>
      </w:r>
      <w:r w:rsidR="00955593">
        <w:rPr>
          <w:b/>
        </w:rPr>
        <w:t xml:space="preserve">substring, </w:t>
      </w:r>
      <w:proofErr w:type="spellStart"/>
      <w:r w:rsidR="00955593">
        <w:rPr>
          <w:b/>
        </w:rPr>
        <w:t>charindex</w:t>
      </w:r>
      <w:proofErr w:type="spellEnd"/>
      <w:r w:rsidR="00955593">
        <w:rPr>
          <w:b/>
        </w:rPr>
        <w:t>, count, like, alias subquery, group by</w:t>
      </w:r>
      <w:r>
        <w:t>)</w:t>
      </w:r>
    </w:p>
    <w:p w14:paraId="2692F69A" w14:textId="3C76EBA1" w:rsidR="00E711D0" w:rsidRDefault="00E671C4" w:rsidP="00461708">
      <w:pPr>
        <w:pStyle w:val="ListParagraph"/>
        <w:spacing w:line="360" w:lineRule="auto"/>
        <w:ind w:left="360"/>
        <w:jc w:val="both"/>
      </w:pPr>
      <w:r w:rsidRPr="00E671C4">
        <w:rPr>
          <w:noProof/>
        </w:rPr>
        <w:drawing>
          <wp:inline distT="0" distB="0" distL="0" distR="0" wp14:anchorId="79351297" wp14:editId="04172E95">
            <wp:extent cx="4317894" cy="1242695"/>
            <wp:effectExtent l="19050" t="1905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" t="1441" r="299"/>
                    <a:stretch/>
                  </pic:blipFill>
                  <pic:spPr bwMode="auto">
                    <a:xfrm>
                      <a:off x="0" y="0"/>
                      <a:ext cx="4319055" cy="1243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652FE" w14:textId="77777777" w:rsidR="00E711D0" w:rsidRDefault="00E711D0" w:rsidP="00E711D0">
      <w:pPr>
        <w:pStyle w:val="ListParagraph"/>
        <w:ind w:left="360"/>
        <w:jc w:val="both"/>
      </w:pPr>
    </w:p>
    <w:p w14:paraId="51A547A6" w14:textId="70DBC2D3" w:rsidR="009B4DBB" w:rsidRDefault="009B4DBB" w:rsidP="00E711D0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</w:pPr>
      <w:r w:rsidRPr="009B4DBB">
        <w:t xml:space="preserve">Create </w:t>
      </w:r>
      <w:r w:rsidR="006A2B85">
        <w:t xml:space="preserve">a </w:t>
      </w:r>
      <w:r w:rsidRPr="006A2B85">
        <w:rPr>
          <w:b/>
          <w:bCs/>
        </w:rPr>
        <w:t>view</w:t>
      </w:r>
      <w:r w:rsidRPr="009B4DBB">
        <w:t xml:space="preserve"> named </w:t>
      </w:r>
      <w:r w:rsidR="006B0D64">
        <w:t>‘</w:t>
      </w:r>
      <w:proofErr w:type="spellStart"/>
      <w:r w:rsidRPr="006A2B85">
        <w:rPr>
          <w:b/>
          <w:bCs/>
        </w:rPr>
        <w:t>UpdatedCustomerData</w:t>
      </w:r>
      <w:proofErr w:type="spellEnd"/>
      <w:r w:rsidR="006B0D64">
        <w:t>’</w:t>
      </w:r>
      <w:r w:rsidRPr="009B4DBB">
        <w:t xml:space="preserve"> to display </w:t>
      </w:r>
      <w:proofErr w:type="spellStart"/>
      <w:r w:rsidRPr="006A2B85">
        <w:rPr>
          <w:b/>
          <w:bCs/>
        </w:rPr>
        <w:t>CustomerName</w:t>
      </w:r>
      <w:proofErr w:type="spellEnd"/>
      <w:r w:rsidRPr="009B4DBB">
        <w:t xml:space="preserve">, </w:t>
      </w:r>
      <w:proofErr w:type="spellStart"/>
      <w:r w:rsidRPr="006A2B85">
        <w:rPr>
          <w:b/>
          <w:bCs/>
        </w:rPr>
        <w:t>CustomerGender</w:t>
      </w:r>
      <w:proofErr w:type="spellEnd"/>
      <w:r w:rsidRPr="009B4DBB">
        <w:t xml:space="preserve">, </w:t>
      </w:r>
      <w:proofErr w:type="spellStart"/>
      <w:r w:rsidRPr="006A2B85">
        <w:rPr>
          <w:b/>
          <w:bCs/>
        </w:rPr>
        <w:t>CustomerPhone</w:t>
      </w:r>
      <w:proofErr w:type="spellEnd"/>
      <w:r w:rsidRPr="009B4DBB">
        <w:t xml:space="preserve">, and </w:t>
      </w:r>
      <w:r w:rsidRPr="006A2B85">
        <w:rPr>
          <w:b/>
          <w:bCs/>
        </w:rPr>
        <w:t>Customer Email</w:t>
      </w:r>
      <w:r w:rsidRPr="009B4DBB">
        <w:t xml:space="preserve"> (obtained by </w:t>
      </w:r>
      <w:r w:rsidRPr="006A2B85">
        <w:rPr>
          <w:b/>
          <w:bCs/>
        </w:rPr>
        <w:t>replacing</w:t>
      </w:r>
      <w:r w:rsidRPr="009B4DBB">
        <w:t xml:space="preserve"> </w:t>
      </w:r>
      <w:proofErr w:type="gramStart"/>
      <w:r w:rsidR="006A2B85">
        <w:t>‘</w:t>
      </w:r>
      <w:r w:rsidRPr="009B4DBB">
        <w:t>.co.id</w:t>
      </w:r>
      <w:proofErr w:type="gramEnd"/>
      <w:r w:rsidR="006A2B85">
        <w:t>’</w:t>
      </w:r>
      <w:r w:rsidRPr="009B4DBB">
        <w:t xml:space="preserve"> with .com on </w:t>
      </w:r>
      <w:proofErr w:type="spellStart"/>
      <w:r w:rsidRPr="006A2B85">
        <w:rPr>
          <w:b/>
          <w:bCs/>
        </w:rPr>
        <w:t>CustomerEmail</w:t>
      </w:r>
      <w:proofErr w:type="spellEnd"/>
      <w:r w:rsidRPr="009B4DBB">
        <w:t xml:space="preserve">) for every </w:t>
      </w:r>
      <w:r w:rsidR="006B0D64">
        <w:t>c</w:t>
      </w:r>
      <w:r w:rsidRPr="009B4DBB">
        <w:t>ustomer who</w:t>
      </w:r>
      <w:r w:rsidR="006B0D64">
        <w:t>se</w:t>
      </w:r>
      <w:r w:rsidRPr="009B4DBB">
        <w:t xml:space="preserve"> </w:t>
      </w:r>
      <w:r w:rsidR="006B0D64">
        <w:t>email</w:t>
      </w:r>
      <w:r w:rsidRPr="009B4DBB">
        <w:t xml:space="preserve"> </w:t>
      </w:r>
      <w:r w:rsidR="006B0D64">
        <w:t xml:space="preserve">contains </w:t>
      </w:r>
      <w:r w:rsidRPr="009B4DBB">
        <w:t xml:space="preserve"> </w:t>
      </w:r>
      <w:r w:rsidR="006B0D64" w:rsidRPr="006A2B85">
        <w:rPr>
          <w:b/>
          <w:bCs/>
        </w:rPr>
        <w:t>‘</w:t>
      </w:r>
      <w:r w:rsidRPr="006A2B85">
        <w:rPr>
          <w:b/>
          <w:bCs/>
        </w:rPr>
        <w:t>yahoo</w:t>
      </w:r>
      <w:r w:rsidR="006B0D64" w:rsidRPr="006A2B85">
        <w:rPr>
          <w:b/>
          <w:bCs/>
        </w:rPr>
        <w:t>’</w:t>
      </w:r>
      <w:r w:rsidR="006B0D64">
        <w:t xml:space="preserve"> domain</w:t>
      </w:r>
      <w:r w:rsidRPr="009B4DBB">
        <w:t>.</w:t>
      </w:r>
    </w:p>
    <w:p w14:paraId="252D83EA" w14:textId="77777777" w:rsidR="00C01988" w:rsidRDefault="009B4DBB" w:rsidP="00C01988">
      <w:pPr>
        <w:pStyle w:val="ListParagraph"/>
        <w:spacing w:line="360" w:lineRule="auto"/>
        <w:ind w:left="360" w:firstLine="66"/>
        <w:jc w:val="both"/>
      </w:pPr>
      <w:r>
        <w:t>(</w:t>
      </w:r>
      <w:r w:rsidRPr="00F41BFB">
        <w:rPr>
          <w:b/>
        </w:rPr>
        <w:t>create view, replace, like</w:t>
      </w:r>
      <w:r>
        <w:t>)</w:t>
      </w:r>
    </w:p>
    <w:p w14:paraId="2DE587D6" w14:textId="54142DCA" w:rsidR="00E671C4" w:rsidRDefault="00E671C4" w:rsidP="00C01988">
      <w:pPr>
        <w:pStyle w:val="ListParagraph"/>
        <w:spacing w:line="360" w:lineRule="auto"/>
        <w:ind w:left="360" w:firstLine="66"/>
        <w:jc w:val="both"/>
      </w:pPr>
      <w:r w:rsidRPr="00E671C4">
        <w:rPr>
          <w:noProof/>
        </w:rPr>
        <w:drawing>
          <wp:inline distT="0" distB="0" distL="0" distR="0" wp14:anchorId="0862CA32" wp14:editId="50F39F41">
            <wp:extent cx="5316328" cy="880110"/>
            <wp:effectExtent l="19050" t="1905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38" t="2351" r="342"/>
                    <a:stretch/>
                  </pic:blipFill>
                  <pic:spPr bwMode="auto">
                    <a:xfrm>
                      <a:off x="0" y="0"/>
                      <a:ext cx="5321909" cy="881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8D78F" w14:textId="77777777" w:rsidR="00E671C4" w:rsidRDefault="00E671C4" w:rsidP="00785D46">
      <w:pPr>
        <w:pStyle w:val="ListParagraph"/>
        <w:ind w:left="360"/>
        <w:jc w:val="both"/>
      </w:pPr>
    </w:p>
    <w:p w14:paraId="57927957" w14:textId="4CD64260" w:rsidR="009B4DBB" w:rsidRDefault="009B4DBB" w:rsidP="00E711D0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9B4DBB">
        <w:t xml:space="preserve">Create </w:t>
      </w:r>
      <w:r w:rsidR="00784B75">
        <w:t xml:space="preserve">a </w:t>
      </w:r>
      <w:r w:rsidRPr="00784B75">
        <w:rPr>
          <w:b/>
          <w:bCs/>
        </w:rPr>
        <w:t>view</w:t>
      </w:r>
      <w:r w:rsidRPr="009B4DBB">
        <w:t xml:space="preserve"> named </w:t>
      </w:r>
      <w:r w:rsidR="00AB2846" w:rsidRPr="00784B75">
        <w:rPr>
          <w:b/>
          <w:bCs/>
        </w:rPr>
        <w:t>‘</w:t>
      </w:r>
      <w:proofErr w:type="spellStart"/>
      <w:r w:rsidRPr="00784B75">
        <w:rPr>
          <w:b/>
          <w:bCs/>
        </w:rPr>
        <w:t>TransactionDataOfPopAlbum</w:t>
      </w:r>
      <w:proofErr w:type="spellEnd"/>
      <w:r w:rsidR="00AB2846" w:rsidRPr="00784B75">
        <w:rPr>
          <w:b/>
          <w:bCs/>
        </w:rPr>
        <w:t>’</w:t>
      </w:r>
      <w:r w:rsidRPr="009B4DBB">
        <w:t xml:space="preserve"> to display </w:t>
      </w:r>
      <w:proofErr w:type="spellStart"/>
      <w:r w:rsidRPr="00784B75">
        <w:rPr>
          <w:b/>
          <w:bCs/>
        </w:rPr>
        <w:t>HeaderSalesTransactionID</w:t>
      </w:r>
      <w:proofErr w:type="spellEnd"/>
      <w:r w:rsidRPr="009B4DBB">
        <w:t xml:space="preserve">, </w:t>
      </w:r>
      <w:r w:rsidRPr="00784B75">
        <w:rPr>
          <w:b/>
          <w:bCs/>
        </w:rPr>
        <w:t>Day of Transaction</w:t>
      </w:r>
      <w:r w:rsidRPr="009B4DBB">
        <w:t xml:space="preserve"> (obtained from </w:t>
      </w:r>
      <w:r w:rsidR="00AB2846">
        <w:t>day</w:t>
      </w:r>
      <w:r w:rsidRPr="009B4DBB">
        <w:t xml:space="preserve"> of </w:t>
      </w:r>
      <w:proofErr w:type="spellStart"/>
      <w:r w:rsidRPr="00784B75">
        <w:rPr>
          <w:b/>
          <w:bCs/>
        </w:rPr>
        <w:t>HeaderSalesTransactionDate</w:t>
      </w:r>
      <w:proofErr w:type="spellEnd"/>
      <w:r w:rsidRPr="009B4DBB">
        <w:t xml:space="preserve">), </w:t>
      </w:r>
      <w:proofErr w:type="spellStart"/>
      <w:r w:rsidRPr="00784B75">
        <w:rPr>
          <w:b/>
          <w:bCs/>
        </w:rPr>
        <w:t>HeaderSalesTransactionDate</w:t>
      </w:r>
      <w:proofErr w:type="spellEnd"/>
      <w:r w:rsidRPr="009B4DBB">
        <w:t xml:space="preserve">, and </w:t>
      </w:r>
      <w:r w:rsidRPr="00784B75">
        <w:rPr>
          <w:b/>
          <w:bCs/>
        </w:rPr>
        <w:t>Total of Quantity</w:t>
      </w:r>
      <w:r w:rsidRPr="009B4DBB">
        <w:t xml:space="preserve"> (obtained from </w:t>
      </w:r>
      <w:r w:rsidR="00784B75">
        <w:t xml:space="preserve">the </w:t>
      </w:r>
      <w:r w:rsidRPr="00784B75">
        <w:rPr>
          <w:b/>
          <w:bCs/>
        </w:rPr>
        <w:t>total of Quantity</w:t>
      </w:r>
      <w:r w:rsidRPr="009B4DBB">
        <w:t xml:space="preserve">) for every transaction </w:t>
      </w:r>
      <w:r w:rsidR="00B85F62">
        <w:t xml:space="preserve">which </w:t>
      </w:r>
      <w:r w:rsidR="00AB2846">
        <w:t xml:space="preserve">sold album </w:t>
      </w:r>
      <w:r w:rsidR="00B85F62">
        <w:t>that</w:t>
      </w:r>
      <w:r w:rsidR="00AB2846">
        <w:t xml:space="preserve"> </w:t>
      </w:r>
      <w:r w:rsidR="00AB2846" w:rsidRPr="00784B75">
        <w:rPr>
          <w:b/>
          <w:bCs/>
        </w:rPr>
        <w:t>genre</w:t>
      </w:r>
      <w:r w:rsidR="00AB2846">
        <w:t xml:space="preserve"> name is </w:t>
      </w:r>
      <w:r w:rsidR="00AB2846" w:rsidRPr="00784B75">
        <w:rPr>
          <w:b/>
          <w:bCs/>
        </w:rPr>
        <w:t>‘</w:t>
      </w:r>
      <w:r w:rsidRPr="00784B75">
        <w:rPr>
          <w:b/>
          <w:bCs/>
        </w:rPr>
        <w:t>Pop</w:t>
      </w:r>
      <w:r w:rsidR="00AB2846" w:rsidRPr="00784B75">
        <w:rPr>
          <w:b/>
          <w:bCs/>
        </w:rPr>
        <w:t>’</w:t>
      </w:r>
      <w:r w:rsidRPr="009B4DBB">
        <w:t>.</w:t>
      </w:r>
    </w:p>
    <w:p w14:paraId="5DB4F134" w14:textId="77777777" w:rsidR="00142420" w:rsidRDefault="009B4DBB" w:rsidP="00142420">
      <w:pPr>
        <w:pStyle w:val="ListParagraph"/>
        <w:spacing w:line="360" w:lineRule="auto"/>
        <w:ind w:left="360"/>
        <w:jc w:val="both"/>
      </w:pPr>
      <w:r>
        <w:t>(</w:t>
      </w:r>
      <w:r w:rsidRPr="00F41BFB">
        <w:rPr>
          <w:b/>
        </w:rPr>
        <w:t xml:space="preserve">create view, </w:t>
      </w:r>
      <w:proofErr w:type="spellStart"/>
      <w:r w:rsidRPr="00F41BFB">
        <w:rPr>
          <w:b/>
        </w:rPr>
        <w:t>datename</w:t>
      </w:r>
      <w:proofErr w:type="spellEnd"/>
      <w:r w:rsidRPr="00F41BFB">
        <w:rPr>
          <w:b/>
        </w:rPr>
        <w:t>,</w:t>
      </w:r>
      <w:r w:rsidR="00CA20F4">
        <w:rPr>
          <w:b/>
        </w:rPr>
        <w:t xml:space="preserve"> weekday,</w:t>
      </w:r>
      <w:r w:rsidRPr="00F41BFB">
        <w:rPr>
          <w:b/>
        </w:rPr>
        <w:t xml:space="preserve"> sum</w:t>
      </w:r>
      <w:r w:rsidR="00F03248">
        <w:rPr>
          <w:b/>
        </w:rPr>
        <w:t>, group by</w:t>
      </w:r>
      <w:r w:rsidRPr="00E671C4">
        <w:t>)</w:t>
      </w:r>
    </w:p>
    <w:p w14:paraId="7A33C090" w14:textId="0DD273E6" w:rsidR="00E671C4" w:rsidRDefault="00E671C4" w:rsidP="00142420">
      <w:pPr>
        <w:pStyle w:val="ListParagraph"/>
        <w:spacing w:line="360" w:lineRule="auto"/>
        <w:ind w:left="360"/>
        <w:jc w:val="both"/>
      </w:pPr>
      <w:r w:rsidRPr="00E671C4">
        <w:rPr>
          <w:noProof/>
        </w:rPr>
        <w:drawing>
          <wp:inline distT="0" distB="0" distL="0" distR="0" wp14:anchorId="2D315835" wp14:editId="5911A9B1">
            <wp:extent cx="5642386" cy="893445"/>
            <wp:effectExtent l="19050" t="1905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4" t="1006" r="1"/>
                    <a:stretch/>
                  </pic:blipFill>
                  <pic:spPr bwMode="auto">
                    <a:xfrm>
                      <a:off x="0" y="0"/>
                      <a:ext cx="5648013" cy="894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F4694" w14:textId="6E669264" w:rsidR="001C2A85" w:rsidRDefault="001C2A85">
      <w:r>
        <w:br w:type="page"/>
      </w:r>
    </w:p>
    <w:p w14:paraId="7DF375C0" w14:textId="37110194" w:rsidR="009B4DBB" w:rsidRDefault="009B4DBB" w:rsidP="00E711D0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9B4DBB">
        <w:lastRenderedPageBreak/>
        <w:t xml:space="preserve">Add a </w:t>
      </w:r>
      <w:r w:rsidRPr="001C2A85">
        <w:rPr>
          <w:b/>
          <w:bCs/>
        </w:rPr>
        <w:t>column</w:t>
      </w:r>
      <w:r w:rsidRPr="009B4DBB">
        <w:t xml:space="preserve"> named </w:t>
      </w:r>
      <w:r w:rsidR="00340C31">
        <w:t>‘</w:t>
      </w:r>
      <w:proofErr w:type="spellStart"/>
      <w:r w:rsidRPr="001C2A85">
        <w:rPr>
          <w:b/>
          <w:bCs/>
        </w:rPr>
        <w:t>CustomerInstagram</w:t>
      </w:r>
      <w:proofErr w:type="spellEnd"/>
      <w:r w:rsidR="00340C31" w:rsidRPr="001C2A85">
        <w:rPr>
          <w:b/>
          <w:bCs/>
        </w:rPr>
        <w:t>’</w:t>
      </w:r>
      <w:r w:rsidRPr="009B4DBB">
        <w:t xml:space="preserve"> on </w:t>
      </w:r>
      <w:r w:rsidRPr="001C2A85">
        <w:rPr>
          <w:b/>
          <w:bCs/>
        </w:rPr>
        <w:t>Customer</w:t>
      </w:r>
      <w:r w:rsidRPr="009B4DBB">
        <w:t xml:space="preserve"> table with </w:t>
      </w:r>
      <w:r w:rsidR="00340C31" w:rsidRPr="001C2A85">
        <w:rPr>
          <w:b/>
          <w:bCs/>
        </w:rPr>
        <w:t xml:space="preserve">varchar </w:t>
      </w:r>
      <w:r w:rsidRPr="001C2A85">
        <w:rPr>
          <w:b/>
          <w:bCs/>
        </w:rPr>
        <w:t>(20)</w:t>
      </w:r>
      <w:r w:rsidRPr="009B4DBB">
        <w:t xml:space="preserve"> data</w:t>
      </w:r>
      <w:r w:rsidR="00340C31">
        <w:t xml:space="preserve"> </w:t>
      </w:r>
      <w:r w:rsidRPr="009B4DBB">
        <w:t xml:space="preserve">type and add a </w:t>
      </w:r>
      <w:r w:rsidRPr="001C2A85">
        <w:rPr>
          <w:b/>
          <w:bCs/>
        </w:rPr>
        <w:t>constraint</w:t>
      </w:r>
      <w:r w:rsidR="0002067D">
        <w:t xml:space="preserve"> named ‘</w:t>
      </w:r>
      <w:proofErr w:type="spellStart"/>
      <w:r w:rsidR="0002067D" w:rsidRPr="001C2A85">
        <w:rPr>
          <w:b/>
          <w:bCs/>
        </w:rPr>
        <w:t>CheckInstagram</w:t>
      </w:r>
      <w:proofErr w:type="spellEnd"/>
      <w:r w:rsidR="0002067D" w:rsidRPr="001C2A85">
        <w:rPr>
          <w:b/>
          <w:bCs/>
        </w:rPr>
        <w:t>’</w:t>
      </w:r>
      <w:r w:rsidRPr="009B4DBB">
        <w:t xml:space="preserve"> to check </w:t>
      </w:r>
      <w:r w:rsidR="00340C31">
        <w:t xml:space="preserve">the </w:t>
      </w:r>
      <w:proofErr w:type="spellStart"/>
      <w:r w:rsidR="00340C31" w:rsidRPr="001C2A85">
        <w:rPr>
          <w:b/>
          <w:bCs/>
        </w:rPr>
        <w:t>CustomerInstagram</w:t>
      </w:r>
      <w:proofErr w:type="spellEnd"/>
      <w:r w:rsidRPr="009B4DBB">
        <w:t xml:space="preserve"> must </w:t>
      </w:r>
      <w:r w:rsidRPr="001C2A85">
        <w:rPr>
          <w:b/>
          <w:bCs/>
        </w:rPr>
        <w:t>starts with</w:t>
      </w:r>
      <w:r w:rsidRPr="009B4DBB">
        <w:t xml:space="preserve"> </w:t>
      </w:r>
      <w:r w:rsidR="00340C31">
        <w:t>‘</w:t>
      </w:r>
      <w:r w:rsidRPr="009B4DBB">
        <w:t>@</w:t>
      </w:r>
      <w:r w:rsidR="00340C31">
        <w:t>’</w:t>
      </w:r>
      <w:r w:rsidRPr="009B4DBB">
        <w:t>.</w:t>
      </w:r>
    </w:p>
    <w:p w14:paraId="7D33C08C" w14:textId="77777777" w:rsidR="00464248" w:rsidRDefault="009B4DBB" w:rsidP="00464248">
      <w:pPr>
        <w:pStyle w:val="ListParagraph"/>
        <w:spacing w:line="360" w:lineRule="auto"/>
        <w:ind w:left="360"/>
        <w:jc w:val="both"/>
      </w:pPr>
      <w:r>
        <w:t>(</w:t>
      </w:r>
      <w:r w:rsidRPr="00F41BFB">
        <w:rPr>
          <w:b/>
        </w:rPr>
        <w:t>alter table, add, add constraint</w:t>
      </w:r>
      <w:r>
        <w:t>)</w:t>
      </w:r>
    </w:p>
    <w:p w14:paraId="0D76B936" w14:textId="62DE1761" w:rsidR="00E671C4" w:rsidRDefault="00076B61" w:rsidP="00464248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02AA9656" wp14:editId="51726761">
            <wp:extent cx="6462395" cy="1430810"/>
            <wp:effectExtent l="19050" t="1905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" t="872"/>
                    <a:stretch/>
                  </pic:blipFill>
                  <pic:spPr bwMode="auto">
                    <a:xfrm>
                      <a:off x="0" y="0"/>
                      <a:ext cx="6472184" cy="1432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BFB4D" w14:textId="77777777" w:rsidR="00E671C4" w:rsidRDefault="00E671C4" w:rsidP="00785D46">
      <w:pPr>
        <w:pStyle w:val="ListParagraph"/>
        <w:ind w:left="360"/>
        <w:jc w:val="both"/>
      </w:pPr>
    </w:p>
    <w:p w14:paraId="46D472AB" w14:textId="5AF92BD1" w:rsidR="009B4DBB" w:rsidRDefault="009B4DBB" w:rsidP="00E711D0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041E8E">
        <w:rPr>
          <w:b/>
          <w:bCs/>
        </w:rPr>
        <w:t>Delete</w:t>
      </w:r>
      <w:r w:rsidRPr="009B4DBB">
        <w:t xml:space="preserve"> </w:t>
      </w:r>
      <w:r w:rsidR="00635C3E">
        <w:t xml:space="preserve">from </w:t>
      </w:r>
      <w:r w:rsidRPr="00041E8E">
        <w:rPr>
          <w:b/>
          <w:bCs/>
        </w:rPr>
        <w:t>Album</w:t>
      </w:r>
      <w:r w:rsidRPr="009B4DBB">
        <w:t xml:space="preserve"> table data for every </w:t>
      </w:r>
      <w:r w:rsidR="00635C3E">
        <w:t>a</w:t>
      </w:r>
      <w:r w:rsidRPr="009B4DBB">
        <w:t xml:space="preserve">lbum </w:t>
      </w:r>
      <w:r w:rsidR="00635C3E">
        <w:t>which</w:t>
      </w:r>
      <w:r w:rsidRPr="009B4DBB">
        <w:t xml:space="preserve"> </w:t>
      </w:r>
      <w:r w:rsidR="00981216" w:rsidRPr="00041E8E">
        <w:rPr>
          <w:b/>
          <w:bCs/>
        </w:rPr>
        <w:t>p</w:t>
      </w:r>
      <w:r w:rsidRPr="00041E8E">
        <w:rPr>
          <w:b/>
          <w:bCs/>
        </w:rPr>
        <w:t>rice less than 350000</w:t>
      </w:r>
      <w:r w:rsidRPr="009B4DBB">
        <w:t xml:space="preserve"> and </w:t>
      </w:r>
      <w:r w:rsidR="00981216" w:rsidRPr="00041E8E">
        <w:rPr>
          <w:b/>
          <w:bCs/>
        </w:rPr>
        <w:t>a</w:t>
      </w:r>
      <w:r w:rsidRPr="00041E8E">
        <w:rPr>
          <w:b/>
          <w:bCs/>
        </w:rPr>
        <w:t>lbum</w:t>
      </w:r>
      <w:r w:rsidR="00981216" w:rsidRPr="00041E8E">
        <w:rPr>
          <w:b/>
          <w:bCs/>
        </w:rPr>
        <w:t xml:space="preserve"> n</w:t>
      </w:r>
      <w:r w:rsidRPr="00041E8E">
        <w:rPr>
          <w:b/>
          <w:bCs/>
        </w:rPr>
        <w:t>ame</w:t>
      </w:r>
      <w:r w:rsidRPr="009B4DBB">
        <w:t xml:space="preserve"> contains </w:t>
      </w:r>
      <w:r w:rsidRPr="00041E8E">
        <w:rPr>
          <w:b/>
          <w:bCs/>
        </w:rPr>
        <w:t>at least three words.</w:t>
      </w:r>
    </w:p>
    <w:p w14:paraId="4C10D223" w14:textId="5A4E3C22" w:rsidR="004173F7" w:rsidRPr="004173F7" w:rsidRDefault="009B4DBB" w:rsidP="004173F7">
      <w:pPr>
        <w:pStyle w:val="ListParagraph"/>
        <w:spacing w:line="360" w:lineRule="auto"/>
        <w:ind w:left="360"/>
        <w:jc w:val="both"/>
      </w:pPr>
      <w:r>
        <w:t>(</w:t>
      </w:r>
      <w:r w:rsidRPr="00F41BFB">
        <w:rPr>
          <w:b/>
        </w:rPr>
        <w:t>delete, like</w:t>
      </w:r>
      <w:r>
        <w:t>)</w:t>
      </w:r>
    </w:p>
    <w:p w14:paraId="2168F137" w14:textId="22249C0B" w:rsidR="00E671C4" w:rsidRPr="00076B61" w:rsidRDefault="00E671C4" w:rsidP="00785D46">
      <w:pPr>
        <w:pStyle w:val="ListParagraph"/>
        <w:ind w:left="360"/>
        <w:jc w:val="both"/>
        <w:rPr>
          <w:b/>
        </w:rPr>
      </w:pPr>
      <w:r w:rsidRPr="00076B61">
        <w:rPr>
          <w:b/>
        </w:rPr>
        <w:t>B</w:t>
      </w:r>
      <w:r w:rsidR="00076B61" w:rsidRPr="00076B61">
        <w:rPr>
          <w:b/>
        </w:rPr>
        <w:t>efore</w:t>
      </w:r>
      <w:r w:rsidR="004173F7">
        <w:rPr>
          <w:b/>
        </w:rPr>
        <w:t>:</w:t>
      </w:r>
    </w:p>
    <w:p w14:paraId="51FA80B4" w14:textId="77777777" w:rsidR="00E671C4" w:rsidRDefault="00076B61" w:rsidP="00785D46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30F898F2" wp14:editId="4C10383B">
            <wp:extent cx="3695678" cy="1762125"/>
            <wp:effectExtent l="19050" t="1905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" t="683" r="2003"/>
                    <a:stretch/>
                  </pic:blipFill>
                  <pic:spPr bwMode="auto">
                    <a:xfrm>
                      <a:off x="0" y="0"/>
                      <a:ext cx="3697318" cy="1762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85C4D" w14:textId="77777777" w:rsidR="00E671C4" w:rsidRDefault="00E671C4" w:rsidP="00785D46">
      <w:pPr>
        <w:pStyle w:val="ListParagraph"/>
        <w:ind w:left="360"/>
        <w:jc w:val="both"/>
      </w:pPr>
    </w:p>
    <w:p w14:paraId="5823EC10" w14:textId="77777777" w:rsidR="004173F7" w:rsidRDefault="00E671C4" w:rsidP="004173F7">
      <w:pPr>
        <w:pStyle w:val="ListParagraph"/>
        <w:ind w:left="360"/>
        <w:jc w:val="both"/>
        <w:rPr>
          <w:b/>
        </w:rPr>
      </w:pPr>
      <w:r w:rsidRPr="00076B61">
        <w:rPr>
          <w:b/>
        </w:rPr>
        <w:t>A</w:t>
      </w:r>
      <w:r w:rsidR="00076B61" w:rsidRPr="00076B61">
        <w:rPr>
          <w:b/>
        </w:rPr>
        <w:t>fter</w:t>
      </w:r>
      <w:r w:rsidR="004173F7">
        <w:rPr>
          <w:b/>
        </w:rPr>
        <w:t>:</w:t>
      </w:r>
    </w:p>
    <w:p w14:paraId="3C3D81F8" w14:textId="77A1EA8E" w:rsidR="00E671C4" w:rsidRDefault="00076B61" w:rsidP="004173F7">
      <w:pPr>
        <w:pStyle w:val="ListParagraph"/>
        <w:ind w:left="360"/>
        <w:jc w:val="both"/>
        <w:rPr>
          <w:b/>
        </w:rPr>
      </w:pPr>
      <w:r w:rsidRPr="00076B61">
        <w:rPr>
          <w:noProof/>
        </w:rPr>
        <w:drawing>
          <wp:inline distT="0" distB="0" distL="0" distR="0" wp14:anchorId="254A11BE" wp14:editId="38DFAAA2">
            <wp:extent cx="3997125" cy="1512570"/>
            <wp:effectExtent l="19050" t="1905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03" t="854" r="1196" b="497"/>
                    <a:stretch/>
                  </pic:blipFill>
                  <pic:spPr bwMode="auto">
                    <a:xfrm>
                      <a:off x="0" y="0"/>
                      <a:ext cx="4005597" cy="1515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04465" w14:textId="1A3CA572" w:rsidR="00480028" w:rsidRDefault="00480028" w:rsidP="004173F7">
      <w:pPr>
        <w:pStyle w:val="ListParagraph"/>
        <w:ind w:left="360"/>
        <w:jc w:val="both"/>
        <w:rPr>
          <w:b/>
        </w:rPr>
      </w:pPr>
    </w:p>
    <w:p w14:paraId="23A3B638" w14:textId="1B35E643" w:rsidR="00480028" w:rsidRDefault="00480028" w:rsidP="00480028">
      <w:pPr>
        <w:pStyle w:val="ListParagraph"/>
        <w:spacing w:line="360" w:lineRule="auto"/>
        <w:ind w:left="360"/>
        <w:jc w:val="center"/>
        <w:rPr>
          <w:b/>
        </w:rPr>
      </w:pPr>
      <w:r>
        <w:rPr>
          <w:b/>
        </w:rPr>
        <w:t>For question regarding this exam, feel free to ask your teaching assistant!</w:t>
      </w:r>
    </w:p>
    <w:p w14:paraId="5BA2CA83" w14:textId="05EA319A" w:rsidR="00162F62" w:rsidRPr="00E05C81" w:rsidRDefault="00480028" w:rsidP="00E05C81">
      <w:pPr>
        <w:pStyle w:val="ListParagraph"/>
        <w:spacing w:line="360" w:lineRule="auto"/>
        <w:ind w:left="360"/>
        <w:jc w:val="center"/>
        <w:rPr>
          <w:b/>
        </w:rPr>
      </w:pPr>
      <w:r>
        <w:rPr>
          <w:b/>
        </w:rPr>
        <w:t xml:space="preserve">Good Luck </w:t>
      </w:r>
      <w:r w:rsidRPr="00480028">
        <w:rPr>
          <w:rFonts w:ascii="Segoe UI Emoji" w:eastAsia="Segoe UI Emoji" w:hAnsi="Segoe UI Emoji" w:cs="Segoe UI Emoji"/>
          <w:b/>
        </w:rPr>
        <w:t>😊</w:t>
      </w:r>
    </w:p>
    <w:sectPr w:rsidR="00162F62" w:rsidRPr="00E05C81" w:rsidSect="00706D1C">
      <w:headerReference w:type="default" r:id="rId22"/>
      <w:footerReference w:type="default" r:id="rId23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B9BE0" w14:textId="77777777" w:rsidR="003337E7" w:rsidRDefault="003337E7">
      <w:r>
        <w:separator/>
      </w:r>
    </w:p>
  </w:endnote>
  <w:endnote w:type="continuationSeparator" w:id="0">
    <w:p w14:paraId="74812317" w14:textId="77777777" w:rsidR="003337E7" w:rsidRDefault="00333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89893" w14:textId="77777777" w:rsidR="00BE24B4" w:rsidRPr="00D32597" w:rsidRDefault="00E05C81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78923DBE">
        <v:line id="_x0000_s2049" style="position:absolute;z-index:251657728" from="0,10.65pt" to="522pt,10.65pt"/>
      </w:pict>
    </w:r>
  </w:p>
  <w:p w14:paraId="4CA22BF9" w14:textId="77777777" w:rsidR="00BE24B4" w:rsidRDefault="00BE24B4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AD3CC0">
      <w:rPr>
        <w:rStyle w:val="PageNumber"/>
        <w:noProof/>
        <w:sz w:val="22"/>
        <w:szCs w:val="22"/>
        <w:lang w:val="id-ID"/>
      </w:rPr>
      <w:t>2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AD3CC0">
      <w:rPr>
        <w:rStyle w:val="PageNumber"/>
        <w:noProof/>
        <w:sz w:val="22"/>
        <w:szCs w:val="22"/>
        <w:lang w:val="id-ID"/>
      </w:rPr>
      <w:t>6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047DD0DE" w14:textId="77777777" w:rsidR="00BE24B4" w:rsidRPr="00A34D50" w:rsidRDefault="00BE24B4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AD3CC0">
      <w:rPr>
        <w:rStyle w:val="PageNumber"/>
        <w:i/>
        <w:noProof/>
        <w:sz w:val="20"/>
        <w:szCs w:val="22"/>
        <w:lang w:val="id-ID"/>
      </w:rPr>
      <w:t>2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AD3CC0">
      <w:rPr>
        <w:rStyle w:val="PageNumber"/>
        <w:i/>
        <w:noProof/>
        <w:sz w:val="20"/>
        <w:szCs w:val="22"/>
        <w:lang w:val="id-ID"/>
      </w:rPr>
      <w:t>6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56E35" w14:textId="77777777" w:rsidR="003337E7" w:rsidRDefault="003337E7">
      <w:r>
        <w:separator/>
      </w:r>
    </w:p>
  </w:footnote>
  <w:footnote w:type="continuationSeparator" w:id="0">
    <w:p w14:paraId="2E2B21E3" w14:textId="77777777" w:rsidR="003337E7" w:rsidRDefault="00333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2159C" w14:textId="568E408C" w:rsidR="00BE24B4" w:rsidRPr="007B11BC" w:rsidRDefault="00BE24B4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04255F">
      <w:rPr>
        <w:sz w:val="20"/>
        <w:szCs w:val="20"/>
      </w:rPr>
      <w:t>8</w:t>
    </w:r>
  </w:p>
  <w:p w14:paraId="7164052B" w14:textId="77777777" w:rsidR="00BE24B4" w:rsidRPr="00B15614" w:rsidRDefault="00BE24B4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25273A6F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E34B1"/>
    <w:multiLevelType w:val="hybridMultilevel"/>
    <w:tmpl w:val="A9E8B01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16479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736C7C4E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C0023"/>
    <w:multiLevelType w:val="hybridMultilevel"/>
    <w:tmpl w:val="CE9A8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3F04B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CFA1C3F"/>
    <w:multiLevelType w:val="hybridMultilevel"/>
    <w:tmpl w:val="C15A0C2E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B881097"/>
    <w:multiLevelType w:val="hybridMultilevel"/>
    <w:tmpl w:val="325EB5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3C6C34B9"/>
    <w:multiLevelType w:val="hybridMultilevel"/>
    <w:tmpl w:val="19169F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8808A4"/>
    <w:multiLevelType w:val="hybridMultilevel"/>
    <w:tmpl w:val="447E22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A061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C23AB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7A46D4"/>
    <w:multiLevelType w:val="hybridMultilevel"/>
    <w:tmpl w:val="325EB5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4C580213"/>
    <w:multiLevelType w:val="hybridMultilevel"/>
    <w:tmpl w:val="51E64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55755C"/>
    <w:multiLevelType w:val="hybridMultilevel"/>
    <w:tmpl w:val="D15C7012"/>
    <w:lvl w:ilvl="0" w:tplc="CCBCC2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4"/>
  </w:num>
  <w:num w:numId="6">
    <w:abstractNumId w:val="7"/>
  </w:num>
  <w:num w:numId="7">
    <w:abstractNumId w:val="6"/>
  </w:num>
  <w:num w:numId="8">
    <w:abstractNumId w:val="12"/>
  </w:num>
  <w:num w:numId="9">
    <w:abstractNumId w:val="1"/>
  </w:num>
  <w:num w:numId="10">
    <w:abstractNumId w:val="2"/>
  </w:num>
  <w:num w:numId="11">
    <w:abstractNumId w:val="9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50C"/>
    <w:rsid w:val="0000110D"/>
    <w:rsid w:val="000012C2"/>
    <w:rsid w:val="00006AF4"/>
    <w:rsid w:val="000077C8"/>
    <w:rsid w:val="00017B48"/>
    <w:rsid w:val="0002067D"/>
    <w:rsid w:val="00031810"/>
    <w:rsid w:val="00037EEF"/>
    <w:rsid w:val="00041E8E"/>
    <w:rsid w:val="0004255F"/>
    <w:rsid w:val="00042D51"/>
    <w:rsid w:val="0005319E"/>
    <w:rsid w:val="000539FD"/>
    <w:rsid w:val="000741D7"/>
    <w:rsid w:val="0007489A"/>
    <w:rsid w:val="00076B61"/>
    <w:rsid w:val="000803D9"/>
    <w:rsid w:val="000820C4"/>
    <w:rsid w:val="00091ABE"/>
    <w:rsid w:val="00096A74"/>
    <w:rsid w:val="000A5169"/>
    <w:rsid w:val="000B276E"/>
    <w:rsid w:val="000C739E"/>
    <w:rsid w:val="000E3FEE"/>
    <w:rsid w:val="000F260B"/>
    <w:rsid w:val="001042DF"/>
    <w:rsid w:val="00104795"/>
    <w:rsid w:val="001171C9"/>
    <w:rsid w:val="00141F2B"/>
    <w:rsid w:val="00142420"/>
    <w:rsid w:val="00142CAF"/>
    <w:rsid w:val="00162F62"/>
    <w:rsid w:val="00170795"/>
    <w:rsid w:val="00176C19"/>
    <w:rsid w:val="00192525"/>
    <w:rsid w:val="001A1F8D"/>
    <w:rsid w:val="001A3C9B"/>
    <w:rsid w:val="001B69A0"/>
    <w:rsid w:val="001C2A85"/>
    <w:rsid w:val="001D4081"/>
    <w:rsid w:val="001E3069"/>
    <w:rsid w:val="001F46C2"/>
    <w:rsid w:val="002066EE"/>
    <w:rsid w:val="002234F2"/>
    <w:rsid w:val="002471AD"/>
    <w:rsid w:val="00247A28"/>
    <w:rsid w:val="00271E37"/>
    <w:rsid w:val="0028092E"/>
    <w:rsid w:val="002828DA"/>
    <w:rsid w:val="00286DF6"/>
    <w:rsid w:val="002F3BA5"/>
    <w:rsid w:val="003060E0"/>
    <w:rsid w:val="003337E7"/>
    <w:rsid w:val="0034013E"/>
    <w:rsid w:val="00340C31"/>
    <w:rsid w:val="003463BF"/>
    <w:rsid w:val="0034661D"/>
    <w:rsid w:val="00352CFF"/>
    <w:rsid w:val="00356A90"/>
    <w:rsid w:val="0035760A"/>
    <w:rsid w:val="00362AE2"/>
    <w:rsid w:val="00381BA6"/>
    <w:rsid w:val="0039371B"/>
    <w:rsid w:val="00393ACD"/>
    <w:rsid w:val="003979D0"/>
    <w:rsid w:val="003B3414"/>
    <w:rsid w:val="003C23D0"/>
    <w:rsid w:val="003C70DE"/>
    <w:rsid w:val="003E7325"/>
    <w:rsid w:val="0040258C"/>
    <w:rsid w:val="00416A82"/>
    <w:rsid w:val="004173F7"/>
    <w:rsid w:val="00425918"/>
    <w:rsid w:val="00445760"/>
    <w:rsid w:val="00461708"/>
    <w:rsid w:val="00464248"/>
    <w:rsid w:val="0046588D"/>
    <w:rsid w:val="004669A8"/>
    <w:rsid w:val="004769C9"/>
    <w:rsid w:val="00480028"/>
    <w:rsid w:val="004A4184"/>
    <w:rsid w:val="004B483A"/>
    <w:rsid w:val="004E1AA4"/>
    <w:rsid w:val="004F03C8"/>
    <w:rsid w:val="004F48C3"/>
    <w:rsid w:val="00502119"/>
    <w:rsid w:val="0051046B"/>
    <w:rsid w:val="0051295D"/>
    <w:rsid w:val="0051412C"/>
    <w:rsid w:val="0053440C"/>
    <w:rsid w:val="00543D1A"/>
    <w:rsid w:val="005453D5"/>
    <w:rsid w:val="0057288B"/>
    <w:rsid w:val="005819D2"/>
    <w:rsid w:val="005835FB"/>
    <w:rsid w:val="00583968"/>
    <w:rsid w:val="00590F82"/>
    <w:rsid w:val="005915E6"/>
    <w:rsid w:val="005A4CF6"/>
    <w:rsid w:val="005B072E"/>
    <w:rsid w:val="005D1462"/>
    <w:rsid w:val="005D1B8D"/>
    <w:rsid w:val="005E05E5"/>
    <w:rsid w:val="005E0C99"/>
    <w:rsid w:val="005E4259"/>
    <w:rsid w:val="005F02D9"/>
    <w:rsid w:val="005F17C9"/>
    <w:rsid w:val="005F54C9"/>
    <w:rsid w:val="00612864"/>
    <w:rsid w:val="0061571F"/>
    <w:rsid w:val="00635C3E"/>
    <w:rsid w:val="006439C8"/>
    <w:rsid w:val="006523FD"/>
    <w:rsid w:val="00652BF6"/>
    <w:rsid w:val="0066445D"/>
    <w:rsid w:val="00670F1F"/>
    <w:rsid w:val="0067125D"/>
    <w:rsid w:val="00675BA7"/>
    <w:rsid w:val="0067617D"/>
    <w:rsid w:val="0067622A"/>
    <w:rsid w:val="00685576"/>
    <w:rsid w:val="006A2B85"/>
    <w:rsid w:val="006A5D6B"/>
    <w:rsid w:val="006B0D64"/>
    <w:rsid w:val="006B5D4E"/>
    <w:rsid w:val="006C5A57"/>
    <w:rsid w:val="006F67D7"/>
    <w:rsid w:val="00706D1C"/>
    <w:rsid w:val="00707782"/>
    <w:rsid w:val="0073103F"/>
    <w:rsid w:val="00760F99"/>
    <w:rsid w:val="00767610"/>
    <w:rsid w:val="00780A61"/>
    <w:rsid w:val="0078258F"/>
    <w:rsid w:val="00783F78"/>
    <w:rsid w:val="007847CE"/>
    <w:rsid w:val="00784B75"/>
    <w:rsid w:val="00785D46"/>
    <w:rsid w:val="00796E58"/>
    <w:rsid w:val="007B11BC"/>
    <w:rsid w:val="007C536A"/>
    <w:rsid w:val="007D7BE0"/>
    <w:rsid w:val="007E2F1C"/>
    <w:rsid w:val="007F47FB"/>
    <w:rsid w:val="00802FB1"/>
    <w:rsid w:val="00814BEE"/>
    <w:rsid w:val="00822113"/>
    <w:rsid w:val="00822CBD"/>
    <w:rsid w:val="00824CE9"/>
    <w:rsid w:val="00832BDA"/>
    <w:rsid w:val="00846123"/>
    <w:rsid w:val="008562B8"/>
    <w:rsid w:val="00857588"/>
    <w:rsid w:val="00870812"/>
    <w:rsid w:val="00871578"/>
    <w:rsid w:val="00885D14"/>
    <w:rsid w:val="008A5A07"/>
    <w:rsid w:val="008A5BD2"/>
    <w:rsid w:val="008C4717"/>
    <w:rsid w:val="008C7A38"/>
    <w:rsid w:val="008D614D"/>
    <w:rsid w:val="008D6AA2"/>
    <w:rsid w:val="008E407E"/>
    <w:rsid w:val="008F0988"/>
    <w:rsid w:val="0090313A"/>
    <w:rsid w:val="00921591"/>
    <w:rsid w:val="009317F1"/>
    <w:rsid w:val="009341F2"/>
    <w:rsid w:val="0093602C"/>
    <w:rsid w:val="00945086"/>
    <w:rsid w:val="00951930"/>
    <w:rsid w:val="00955593"/>
    <w:rsid w:val="00981216"/>
    <w:rsid w:val="009841E9"/>
    <w:rsid w:val="0099487D"/>
    <w:rsid w:val="00996837"/>
    <w:rsid w:val="009976D7"/>
    <w:rsid w:val="009A0630"/>
    <w:rsid w:val="009B4DBB"/>
    <w:rsid w:val="009C0AB8"/>
    <w:rsid w:val="009C4931"/>
    <w:rsid w:val="009E013E"/>
    <w:rsid w:val="009F6A34"/>
    <w:rsid w:val="00A11EE2"/>
    <w:rsid w:val="00A22A44"/>
    <w:rsid w:val="00A342C4"/>
    <w:rsid w:val="00A34D50"/>
    <w:rsid w:val="00A43527"/>
    <w:rsid w:val="00A43C99"/>
    <w:rsid w:val="00A5027C"/>
    <w:rsid w:val="00A578CF"/>
    <w:rsid w:val="00A71F33"/>
    <w:rsid w:val="00A92AEF"/>
    <w:rsid w:val="00AA3173"/>
    <w:rsid w:val="00AB0B65"/>
    <w:rsid w:val="00AB2846"/>
    <w:rsid w:val="00AD2518"/>
    <w:rsid w:val="00AD3919"/>
    <w:rsid w:val="00AD3CC0"/>
    <w:rsid w:val="00AE5D87"/>
    <w:rsid w:val="00B03612"/>
    <w:rsid w:val="00B15614"/>
    <w:rsid w:val="00B342BA"/>
    <w:rsid w:val="00B363C5"/>
    <w:rsid w:val="00B4343A"/>
    <w:rsid w:val="00B545BA"/>
    <w:rsid w:val="00B55312"/>
    <w:rsid w:val="00B659E0"/>
    <w:rsid w:val="00B84031"/>
    <w:rsid w:val="00B84237"/>
    <w:rsid w:val="00B85F62"/>
    <w:rsid w:val="00B879CA"/>
    <w:rsid w:val="00B90626"/>
    <w:rsid w:val="00B94057"/>
    <w:rsid w:val="00BB21A1"/>
    <w:rsid w:val="00BD4448"/>
    <w:rsid w:val="00BE24B4"/>
    <w:rsid w:val="00BF0197"/>
    <w:rsid w:val="00C01988"/>
    <w:rsid w:val="00C0601F"/>
    <w:rsid w:val="00C13E32"/>
    <w:rsid w:val="00C21A44"/>
    <w:rsid w:val="00C5576D"/>
    <w:rsid w:val="00C639A1"/>
    <w:rsid w:val="00C658BD"/>
    <w:rsid w:val="00C9141A"/>
    <w:rsid w:val="00C94BC0"/>
    <w:rsid w:val="00C9734B"/>
    <w:rsid w:val="00CA20F4"/>
    <w:rsid w:val="00CA35BE"/>
    <w:rsid w:val="00CB13D8"/>
    <w:rsid w:val="00CB78B7"/>
    <w:rsid w:val="00CC3977"/>
    <w:rsid w:val="00CE6613"/>
    <w:rsid w:val="00CF142C"/>
    <w:rsid w:val="00D0172B"/>
    <w:rsid w:val="00D032DD"/>
    <w:rsid w:val="00D04099"/>
    <w:rsid w:val="00D044F9"/>
    <w:rsid w:val="00D141A0"/>
    <w:rsid w:val="00D14412"/>
    <w:rsid w:val="00D212D6"/>
    <w:rsid w:val="00D32597"/>
    <w:rsid w:val="00D40699"/>
    <w:rsid w:val="00D42554"/>
    <w:rsid w:val="00D74D2C"/>
    <w:rsid w:val="00D809CA"/>
    <w:rsid w:val="00D8237D"/>
    <w:rsid w:val="00D84856"/>
    <w:rsid w:val="00D86F59"/>
    <w:rsid w:val="00DB2798"/>
    <w:rsid w:val="00DB38B7"/>
    <w:rsid w:val="00DC3560"/>
    <w:rsid w:val="00DE5055"/>
    <w:rsid w:val="00E0596C"/>
    <w:rsid w:val="00E05C81"/>
    <w:rsid w:val="00E25050"/>
    <w:rsid w:val="00E3219E"/>
    <w:rsid w:val="00E3718D"/>
    <w:rsid w:val="00E40E9B"/>
    <w:rsid w:val="00E44BDC"/>
    <w:rsid w:val="00E63E36"/>
    <w:rsid w:val="00E671C4"/>
    <w:rsid w:val="00E711D0"/>
    <w:rsid w:val="00E860CE"/>
    <w:rsid w:val="00E87067"/>
    <w:rsid w:val="00E8712F"/>
    <w:rsid w:val="00EA70BA"/>
    <w:rsid w:val="00EB6722"/>
    <w:rsid w:val="00EC672D"/>
    <w:rsid w:val="00ED0F73"/>
    <w:rsid w:val="00ED2CD4"/>
    <w:rsid w:val="00ED2CDB"/>
    <w:rsid w:val="00EE6FB1"/>
    <w:rsid w:val="00F0188B"/>
    <w:rsid w:val="00F03248"/>
    <w:rsid w:val="00F26858"/>
    <w:rsid w:val="00F303B8"/>
    <w:rsid w:val="00F41BFB"/>
    <w:rsid w:val="00F4265B"/>
    <w:rsid w:val="00F444C7"/>
    <w:rsid w:val="00F47352"/>
    <w:rsid w:val="00F659B7"/>
    <w:rsid w:val="00F7250C"/>
    <w:rsid w:val="00F75178"/>
    <w:rsid w:val="00F865BD"/>
    <w:rsid w:val="00F95761"/>
    <w:rsid w:val="00FA589D"/>
    <w:rsid w:val="00FC458D"/>
    <w:rsid w:val="00FD2C52"/>
    <w:rsid w:val="00FD2EB5"/>
    <w:rsid w:val="00FE6378"/>
    <w:rsid w:val="00FE729E"/>
    <w:rsid w:val="00FF15C5"/>
    <w:rsid w:val="00FF4083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356D202"/>
  <w15:docId w15:val="{FE5A37C4-1B2F-4D6D-8DFE-9E5947DD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2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D191C-090D-4037-9614-6DBDDD1BD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556</TotalTime>
  <Pages>7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subject/>
  <dc:creator>Master</dc:creator>
  <cp:keywords/>
  <cp:lastModifiedBy>Christy Alexandra</cp:lastModifiedBy>
  <cp:revision>64</cp:revision>
  <cp:lastPrinted>2012-09-10T04:38:00Z</cp:lastPrinted>
  <dcterms:created xsi:type="dcterms:W3CDTF">2012-09-10T04:38:00Z</dcterms:created>
  <dcterms:modified xsi:type="dcterms:W3CDTF">2020-12-02T17:11:00Z</dcterms:modified>
</cp:coreProperties>
</file>